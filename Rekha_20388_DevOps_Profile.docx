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B85" w:rsidRPr="00A50ED2" w:rsidRDefault="00E26B85" w:rsidP="00722032">
      <w:pPr>
        <w:pStyle w:val="Heading1"/>
        <w:jc w:val="both"/>
      </w:pPr>
    </w:p>
    <w:p w:rsidR="00141FA8" w:rsidRPr="00124CFA" w:rsidRDefault="00294C58" w:rsidP="00722032">
      <w:pPr>
        <w:pStyle w:val="Title"/>
      </w:pPr>
      <w:r>
        <w:t>Rekha Narayan Arjun</w:t>
      </w:r>
    </w:p>
    <w:p w:rsidR="00141FA8" w:rsidRPr="00124CFA" w:rsidRDefault="00141FA8" w:rsidP="00722032">
      <w:pPr>
        <w:pStyle w:val="Subtitle"/>
      </w:pPr>
      <w:r w:rsidRPr="00124CFA">
        <w:t>Cybage Software Pvt. Ltd.</w:t>
      </w:r>
    </w:p>
    <w:p w:rsidR="00141FA8" w:rsidRPr="00124CFA" w:rsidRDefault="00141FA8" w:rsidP="00722032">
      <w:pPr>
        <w:pStyle w:val="Subtitle"/>
      </w:pPr>
      <w:r w:rsidRPr="00124CFA">
        <w:t>Survey No. 13A/1+2+3/1</w:t>
      </w:r>
      <w:r w:rsidR="00175223" w:rsidRPr="00124CFA">
        <w:t>,</w:t>
      </w:r>
    </w:p>
    <w:p w:rsidR="00141FA8" w:rsidRPr="00124CFA" w:rsidRDefault="00141FA8" w:rsidP="00722032">
      <w:pPr>
        <w:pStyle w:val="Subtitle"/>
      </w:pPr>
      <w:r w:rsidRPr="00124CFA">
        <w:t>Vadgaon Sheri</w:t>
      </w:r>
      <w:r w:rsidR="00175223" w:rsidRPr="00124CFA">
        <w:t>,</w:t>
      </w:r>
    </w:p>
    <w:p w:rsidR="00141FA8" w:rsidRPr="00124CFA" w:rsidRDefault="00141FA8" w:rsidP="00722032">
      <w:pPr>
        <w:pStyle w:val="Subtitle"/>
      </w:pPr>
      <w:r w:rsidRPr="00124CFA">
        <w:t xml:space="preserve">Pune </w:t>
      </w:r>
      <w:r w:rsidR="00E26B85" w:rsidRPr="00124CFA">
        <w:t>–</w:t>
      </w:r>
      <w:r w:rsidRPr="00124CFA">
        <w:t xml:space="preserve"> 411014, India</w:t>
      </w:r>
    </w:p>
    <w:p w:rsidR="00141FA8" w:rsidRPr="00124CFA" w:rsidRDefault="00141FA8" w:rsidP="00722032">
      <w:pPr>
        <w:pStyle w:val="Subtitle"/>
      </w:pPr>
      <w:r w:rsidRPr="00124CFA">
        <w:t>Telephones: +91-20-66041700</w:t>
      </w:r>
    </w:p>
    <w:p w:rsidR="00141FA8" w:rsidRPr="00124CFA" w:rsidRDefault="00141FA8" w:rsidP="00722032">
      <w:pPr>
        <w:pStyle w:val="Subtitle"/>
      </w:pPr>
      <w:r w:rsidRPr="00124CFA">
        <w:t>+91-20-66044700</w:t>
      </w:r>
    </w:p>
    <w:p w:rsidR="00141FA8" w:rsidRPr="00124CFA" w:rsidRDefault="00141FA8" w:rsidP="00722032">
      <w:pPr>
        <w:pStyle w:val="Subtitle"/>
      </w:pPr>
      <w:r w:rsidRPr="00124CFA">
        <w:t>Fax: +91-20-66041701</w:t>
      </w:r>
    </w:p>
    <w:p w:rsidR="00141FA8" w:rsidRPr="00124CFA" w:rsidRDefault="00141FA8" w:rsidP="00722032">
      <w:pPr>
        <w:pStyle w:val="Subtitle"/>
      </w:pPr>
      <w:r w:rsidRPr="00124CFA">
        <w:t xml:space="preserve">Email: </w:t>
      </w:r>
      <w:r w:rsidR="00294C58">
        <w:t>rekhaar</w:t>
      </w:r>
      <w:r w:rsidR="00E510D3">
        <w:t>@cybage.com</w:t>
      </w:r>
    </w:p>
    <w:p w:rsidR="00A14BED" w:rsidRPr="00124CFA" w:rsidRDefault="00A14BED" w:rsidP="00722032">
      <w:pPr>
        <w:pStyle w:val="Heading1"/>
        <w:jc w:val="both"/>
      </w:pPr>
      <w:r w:rsidRPr="00124CFA">
        <w:t>Experience</w:t>
      </w:r>
    </w:p>
    <w:p w:rsidR="00B8456F" w:rsidRDefault="000C5D5C" w:rsidP="00722032">
      <w:pPr>
        <w:pStyle w:val="BulletedlistNormal"/>
        <w:ind w:left="648"/>
      </w:pPr>
      <w:r>
        <w:t>S</w:t>
      </w:r>
      <w:r w:rsidR="00294C58">
        <w:t>killed DevOps Engineer with 1.4</w:t>
      </w:r>
      <w:r w:rsidR="00B8456F">
        <w:t xml:space="preserve"> years of hands-on experience in leveraging configuration management, CI/CD, and DevOps processes and automating,</w:t>
      </w:r>
      <w:r w:rsidR="00B8456F" w:rsidRPr="00B8456F">
        <w:t xml:space="preserve"> </w:t>
      </w:r>
      <w:r w:rsidR="00B8456F">
        <w:t>supporting and optimizing critical Build and deployments.</w:t>
      </w:r>
    </w:p>
    <w:p w:rsidR="00F72195" w:rsidRDefault="00F72195" w:rsidP="00722032">
      <w:pPr>
        <w:pStyle w:val="BulletedlistNormal"/>
        <w:ind w:left="648"/>
      </w:pPr>
      <w:r w:rsidRPr="00124CFA">
        <w:t xml:space="preserve">Expertise in </w:t>
      </w:r>
      <w:r w:rsidR="00B8456F">
        <w:t>CICD Implementation.</w:t>
      </w:r>
    </w:p>
    <w:p w:rsidR="00152DC0" w:rsidRDefault="00152DC0" w:rsidP="00722032">
      <w:pPr>
        <w:pStyle w:val="BulletedlistNormal"/>
        <w:ind w:left="648"/>
      </w:pPr>
      <w:r w:rsidRPr="00124CFA">
        <w:t xml:space="preserve">Expertise </w:t>
      </w:r>
      <w:r w:rsidRPr="00152DC0">
        <w:t xml:space="preserve">in design and implementation of </w:t>
      </w:r>
      <w:r>
        <w:t>A</w:t>
      </w:r>
      <w:r w:rsidRPr="00152DC0">
        <w:t xml:space="preserve">pplication </w:t>
      </w:r>
      <w:r>
        <w:t>B</w:t>
      </w:r>
      <w:r w:rsidRPr="00152DC0">
        <w:t xml:space="preserve">uild and </w:t>
      </w:r>
      <w:r>
        <w:t>R</w:t>
      </w:r>
      <w:r w:rsidRPr="00152DC0">
        <w:t>elease</w:t>
      </w:r>
      <w:r>
        <w:t xml:space="preserve"> A</w:t>
      </w:r>
      <w:r w:rsidRPr="00152DC0">
        <w:t>utomation.</w:t>
      </w:r>
    </w:p>
    <w:p w:rsidR="00152DC0" w:rsidRDefault="00152DC0" w:rsidP="00722032">
      <w:pPr>
        <w:pStyle w:val="BulletedlistNormal"/>
        <w:ind w:left="648"/>
      </w:pPr>
      <w:r>
        <w:t>Deals with Application Roll</w:t>
      </w:r>
      <w:r w:rsidR="00B8456F">
        <w:t>out</w:t>
      </w:r>
      <w:r>
        <w:t xml:space="preserve"> and Rollback planning including method of </w:t>
      </w:r>
      <w:r w:rsidR="00B8456F">
        <w:t>deployment.</w:t>
      </w:r>
    </w:p>
    <w:p w:rsidR="00152DC0" w:rsidRPr="00152DC0" w:rsidRDefault="00152DC0" w:rsidP="00722032">
      <w:pPr>
        <w:pStyle w:val="BulletedlistNormal"/>
        <w:ind w:left="648"/>
      </w:pPr>
      <w:r w:rsidRPr="00152DC0">
        <w:t xml:space="preserve">Effectively </w:t>
      </w:r>
      <w:r>
        <w:t>manage</w:t>
      </w:r>
      <w:r w:rsidRPr="00152DC0">
        <w:t xml:space="preserve"> </w:t>
      </w:r>
      <w:r>
        <w:t xml:space="preserve">Non-production and Production </w:t>
      </w:r>
      <w:r w:rsidRPr="00152DC0">
        <w:t>environments for various releases.</w:t>
      </w:r>
    </w:p>
    <w:p w:rsidR="00B8456F" w:rsidRDefault="00B8456F" w:rsidP="00722032">
      <w:pPr>
        <w:pStyle w:val="BulletedlistNormal"/>
        <w:ind w:left="648"/>
      </w:pPr>
      <w:r>
        <w:t>Excellent in problem solving, analytical, communication skills and able to effectively manage time and prioritize multiple projects.</w:t>
      </w:r>
    </w:p>
    <w:p w:rsidR="00B8456F" w:rsidRDefault="00B8456F" w:rsidP="00722032">
      <w:pPr>
        <w:pStyle w:val="BulletedlistNormal"/>
        <w:ind w:left="648"/>
      </w:pPr>
      <w:r>
        <w:t>Excellent presentation skills, a very good team player and self-starter with the ability to work independently as well as part of a team.</w:t>
      </w:r>
    </w:p>
    <w:p w:rsidR="00B8456F" w:rsidRDefault="00B8456F" w:rsidP="00722032">
      <w:pPr>
        <w:pStyle w:val="BulletedlistNormal"/>
        <w:ind w:left="648"/>
      </w:pPr>
      <w:r>
        <w:t>Good debugging, root cause analysis and problem-solving skills</w:t>
      </w:r>
      <w:r w:rsidR="004111CE">
        <w:t>.</w:t>
      </w:r>
    </w:p>
    <w:p w:rsidR="00A14BED" w:rsidRPr="00124CFA" w:rsidRDefault="002B328A" w:rsidP="00722032">
      <w:pPr>
        <w:pStyle w:val="Heading1"/>
        <w:jc w:val="both"/>
      </w:pPr>
      <w:r w:rsidRPr="00124CFA">
        <w:t>Onsite e</w:t>
      </w:r>
      <w:r w:rsidR="00A14BED" w:rsidRPr="00124CFA">
        <w:t>xperience</w:t>
      </w:r>
    </w:p>
    <w:p w:rsidR="00F72195" w:rsidRDefault="00B719B5" w:rsidP="00722032">
      <w:pPr>
        <w:jc w:val="both"/>
        <w:rPr>
          <w:rStyle w:val="BlueItalicinstructions"/>
        </w:rPr>
      </w:pPr>
      <w:r>
        <w:rPr>
          <w:rStyle w:val="BlueItalicinstructions"/>
        </w:rPr>
        <w:t>NA</w:t>
      </w:r>
    </w:p>
    <w:p w:rsidR="00DB189E" w:rsidRDefault="00DB189E" w:rsidP="00722032">
      <w:pPr>
        <w:jc w:val="both"/>
        <w:rPr>
          <w:rStyle w:val="BlueItalicinstructions"/>
        </w:rPr>
      </w:pPr>
    </w:p>
    <w:p w:rsidR="00DB189E" w:rsidRDefault="00DB189E" w:rsidP="00722032">
      <w:pPr>
        <w:jc w:val="both"/>
        <w:rPr>
          <w:rStyle w:val="BlueItalicinstructions"/>
        </w:rPr>
      </w:pPr>
    </w:p>
    <w:p w:rsidR="00DB189E" w:rsidRDefault="00DB189E" w:rsidP="00722032">
      <w:pPr>
        <w:jc w:val="both"/>
        <w:rPr>
          <w:rStyle w:val="BlueItalicinstructions"/>
        </w:rPr>
      </w:pPr>
    </w:p>
    <w:p w:rsidR="00DB189E" w:rsidRDefault="00DB189E" w:rsidP="00722032">
      <w:pPr>
        <w:jc w:val="both"/>
        <w:rPr>
          <w:rStyle w:val="BlueItalicinstructions"/>
        </w:rPr>
      </w:pPr>
    </w:p>
    <w:p w:rsidR="00DB189E" w:rsidRDefault="00DB189E" w:rsidP="00722032">
      <w:pPr>
        <w:jc w:val="both"/>
        <w:rPr>
          <w:rStyle w:val="BlueItalicinstructions"/>
        </w:rPr>
      </w:pPr>
    </w:p>
    <w:p w:rsidR="00DB189E" w:rsidRPr="00A50ED2" w:rsidRDefault="00DB189E" w:rsidP="00722032">
      <w:pPr>
        <w:jc w:val="both"/>
        <w:rPr>
          <w:rStyle w:val="BlueItalicinstructions"/>
        </w:rPr>
      </w:pPr>
    </w:p>
    <w:p w:rsidR="00836E0F" w:rsidRDefault="002B328A" w:rsidP="00722032">
      <w:pPr>
        <w:pStyle w:val="Heading1"/>
        <w:jc w:val="both"/>
      </w:pPr>
      <w:r w:rsidRPr="00124CFA">
        <w:lastRenderedPageBreak/>
        <w:t>Skills</w:t>
      </w:r>
    </w:p>
    <w:p w:rsidR="004111CE" w:rsidRPr="004111CE" w:rsidRDefault="004111CE" w:rsidP="00722032">
      <w:pPr>
        <w:jc w:val="both"/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296"/>
        <w:gridCol w:w="6704"/>
      </w:tblGrid>
      <w:tr w:rsidR="004449E1" w:rsidRPr="00124CFA" w:rsidTr="00DB189E">
        <w:trPr>
          <w:trHeight w:hRule="exact" w:val="634"/>
        </w:trPr>
        <w:tc>
          <w:tcPr>
            <w:tcW w:w="2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F72195" w:rsidRPr="00A50ED2" w:rsidRDefault="00C9202A" w:rsidP="00722032">
            <w:pPr>
              <w:jc w:val="both"/>
              <w:rPr>
                <w:rStyle w:val="Boldnew"/>
              </w:rPr>
            </w:pPr>
            <w:r w:rsidRPr="00A50ED2">
              <w:rPr>
                <w:rStyle w:val="Boldnew"/>
                <w:rFonts w:eastAsiaTheme="minorHAnsi" w:cstheme="minorBidi"/>
                <w:szCs w:val="22"/>
              </w:rPr>
              <w:t>Operating s</w:t>
            </w:r>
            <w:r w:rsidR="004449E1" w:rsidRPr="00A50ED2">
              <w:rPr>
                <w:rStyle w:val="Boldnew"/>
                <w:rFonts w:eastAsiaTheme="minorHAnsi" w:cstheme="minorBidi"/>
                <w:szCs w:val="22"/>
              </w:rPr>
              <w:t>ystems</w:t>
            </w:r>
          </w:p>
        </w:tc>
        <w:tc>
          <w:tcPr>
            <w:tcW w:w="6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4449E1" w:rsidRPr="00124CFA" w:rsidRDefault="004449E1" w:rsidP="00722032">
            <w:pPr>
              <w:pStyle w:val="BodyText"/>
              <w:jc w:val="both"/>
            </w:pPr>
            <w:r w:rsidRPr="00124CFA">
              <w:t>Windows 10, Windows 8, Windows 7</w:t>
            </w:r>
            <w:r w:rsidR="00F2796B">
              <w:t>, Linux</w:t>
            </w:r>
          </w:p>
        </w:tc>
      </w:tr>
      <w:tr w:rsidR="004449E1" w:rsidRPr="00124CFA" w:rsidTr="00DB189E">
        <w:trPr>
          <w:trHeight w:hRule="exact" w:val="568"/>
        </w:trPr>
        <w:tc>
          <w:tcPr>
            <w:tcW w:w="229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E37023" w:rsidRPr="00A50ED2" w:rsidRDefault="004449E1" w:rsidP="00722032">
            <w:pPr>
              <w:jc w:val="both"/>
              <w:rPr>
                <w:rStyle w:val="Boldnew"/>
              </w:rPr>
            </w:pPr>
            <w:r w:rsidRPr="00A50ED2">
              <w:rPr>
                <w:rStyle w:val="Boldnew"/>
                <w:rFonts w:eastAsiaTheme="minorHAnsi" w:cstheme="minorBidi"/>
                <w:szCs w:val="22"/>
              </w:rPr>
              <w:t>Languages and technologies</w:t>
            </w:r>
          </w:p>
        </w:tc>
        <w:tc>
          <w:tcPr>
            <w:tcW w:w="670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449E1" w:rsidRPr="00124CFA" w:rsidRDefault="00F2796B" w:rsidP="00722032">
            <w:pPr>
              <w:pStyle w:val="BodyText"/>
              <w:jc w:val="both"/>
            </w:pPr>
            <w:r>
              <w:t>PowerShell scripting, Batch scripting, Shell scripting</w:t>
            </w:r>
          </w:p>
        </w:tc>
      </w:tr>
      <w:tr w:rsidR="004449E1" w:rsidRPr="00124CFA" w:rsidTr="00DB189E">
        <w:trPr>
          <w:trHeight w:hRule="exact" w:val="1047"/>
        </w:trPr>
        <w:tc>
          <w:tcPr>
            <w:tcW w:w="229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E37023" w:rsidRPr="00A50ED2" w:rsidRDefault="004449E1" w:rsidP="00722032">
            <w:pPr>
              <w:jc w:val="both"/>
              <w:rPr>
                <w:rStyle w:val="Boldnew"/>
              </w:rPr>
            </w:pPr>
            <w:r w:rsidRPr="00A50ED2">
              <w:rPr>
                <w:rStyle w:val="Boldnew"/>
                <w:rFonts w:eastAsiaTheme="minorHAnsi" w:cstheme="minorBidi"/>
                <w:szCs w:val="22"/>
              </w:rPr>
              <w:t>Tools</w:t>
            </w:r>
          </w:p>
        </w:tc>
        <w:tc>
          <w:tcPr>
            <w:tcW w:w="670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449E1" w:rsidRDefault="00DB189E" w:rsidP="00722032">
            <w:pPr>
              <w:pStyle w:val="BodyText"/>
              <w:jc w:val="both"/>
            </w:pPr>
            <w:r>
              <w:t xml:space="preserve">Azure cloud, Azure DevOps Service (VSTS) ,Docker Enterprise </w:t>
            </w:r>
            <w:r w:rsidRPr="00DB189E">
              <w:t>17.03.1-ce-rc1</w:t>
            </w:r>
            <w:r>
              <w:t xml:space="preserve">, </w:t>
            </w:r>
            <w:r w:rsidR="00AE1A96">
              <w:t>Kubernetes,</w:t>
            </w:r>
            <w:r w:rsidR="00294C58">
              <w:t>Jenkins 2.75</w:t>
            </w:r>
            <w:r w:rsidR="00F2796B">
              <w:t>, SonarQube 6.7, Maven 3.3, MSBuild 4.0, MSTest, Junit 1.23, Co</w:t>
            </w:r>
            <w:r w:rsidR="00294C58">
              <w:t>bertura 1.12</w:t>
            </w:r>
            <w:r>
              <w:t>, Git 10.1.4</w:t>
            </w:r>
            <w:r w:rsidR="00F0105C">
              <w:t>,Gitlab</w:t>
            </w:r>
            <w:r w:rsidR="00613867">
              <w:t>.</w:t>
            </w:r>
          </w:p>
          <w:p w:rsidR="00DB189E" w:rsidRPr="00DB189E" w:rsidRDefault="00DB189E" w:rsidP="00722032">
            <w:pPr>
              <w:jc w:val="both"/>
            </w:pPr>
          </w:p>
        </w:tc>
      </w:tr>
      <w:tr w:rsidR="004449E1" w:rsidRPr="00124CFA" w:rsidTr="00DB189E">
        <w:trPr>
          <w:trHeight w:hRule="exact" w:val="683"/>
        </w:trPr>
        <w:tc>
          <w:tcPr>
            <w:tcW w:w="2296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E37023" w:rsidRPr="00A50ED2" w:rsidRDefault="004449E1" w:rsidP="00722032">
            <w:pPr>
              <w:jc w:val="both"/>
              <w:rPr>
                <w:rStyle w:val="Boldnew"/>
              </w:rPr>
            </w:pPr>
            <w:r w:rsidRPr="00A50ED2">
              <w:rPr>
                <w:rStyle w:val="Boldnew"/>
                <w:rFonts w:eastAsiaTheme="minorHAnsi" w:cstheme="minorBidi"/>
                <w:szCs w:val="22"/>
              </w:rPr>
              <w:t>Databases</w:t>
            </w:r>
          </w:p>
        </w:tc>
        <w:tc>
          <w:tcPr>
            <w:tcW w:w="6704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449E1" w:rsidRPr="00124CFA" w:rsidRDefault="00F2796B" w:rsidP="00722032">
            <w:pPr>
              <w:pStyle w:val="BodyText"/>
              <w:jc w:val="both"/>
            </w:pPr>
            <w:r>
              <w:t>Microsoft SQL Server 17.5</w:t>
            </w:r>
          </w:p>
        </w:tc>
      </w:tr>
    </w:tbl>
    <w:p w:rsidR="00727400" w:rsidRPr="00A50ED2" w:rsidRDefault="00727400" w:rsidP="00722032">
      <w:pPr>
        <w:jc w:val="both"/>
      </w:pPr>
    </w:p>
    <w:p w:rsidR="002B328A" w:rsidRPr="00124CFA" w:rsidRDefault="002B328A" w:rsidP="00722032">
      <w:pPr>
        <w:pStyle w:val="Heading1"/>
        <w:jc w:val="both"/>
      </w:pPr>
      <w:r w:rsidRPr="00124CFA">
        <w:t>Work experience</w:t>
      </w:r>
    </w:p>
    <w:p w:rsidR="00EC6E3D" w:rsidRPr="00A50ED2" w:rsidRDefault="002B328A" w:rsidP="00722032">
      <w:pPr>
        <w:pStyle w:val="BodyText"/>
        <w:jc w:val="both"/>
        <w:rPr>
          <w:rStyle w:val="Hyperlink"/>
          <w:lang w:val="da-DK"/>
        </w:rPr>
      </w:pPr>
      <w:r w:rsidRPr="00A50ED2">
        <w:rPr>
          <w:rStyle w:val="Boldnew"/>
          <w:lang w:val="da-DK"/>
        </w:rPr>
        <w:t>Cybage Software Pvt. Ltd.</w:t>
      </w:r>
      <w:r w:rsidRPr="00A50ED2">
        <w:rPr>
          <w:lang w:val="da-DK"/>
        </w:rPr>
        <w:t xml:space="preserve"> | Pune | </w:t>
      </w:r>
      <w:hyperlink r:id="rId9" w:history="1">
        <w:r w:rsidR="00EC6E3D" w:rsidRPr="00A50ED2">
          <w:rPr>
            <w:rStyle w:val="Hyperlink"/>
            <w:lang w:val="da-DK"/>
          </w:rPr>
          <w:t>www.cybage.com</w:t>
        </w:r>
      </w:hyperlink>
    </w:p>
    <w:p w:rsidR="002B328A" w:rsidRPr="00A50ED2" w:rsidRDefault="006D5AF9" w:rsidP="00722032">
      <w:pPr>
        <w:pStyle w:val="BodyText"/>
        <w:jc w:val="both"/>
      </w:pPr>
      <w:r w:rsidRPr="00124CFA">
        <w:t>Software Engineer</w:t>
      </w:r>
    </w:p>
    <w:p w:rsidR="000C5D5C" w:rsidRPr="000C5D5C" w:rsidRDefault="004111CE" w:rsidP="00722032">
      <w:pPr>
        <w:pStyle w:val="BodyText"/>
        <w:numPr>
          <w:ilvl w:val="0"/>
          <w:numId w:val="11"/>
        </w:numPr>
        <w:jc w:val="both"/>
      </w:pPr>
      <w:r>
        <w:t>March 2019</w:t>
      </w:r>
      <w:r w:rsidR="006D5AF9" w:rsidRPr="00124CFA">
        <w:t xml:space="preserve"> – Till date</w:t>
      </w:r>
    </w:p>
    <w:p w:rsidR="00C9202A" w:rsidRPr="00A50ED2" w:rsidRDefault="00C9202A" w:rsidP="00722032">
      <w:pPr>
        <w:jc w:val="both"/>
        <w:rPr>
          <w:rStyle w:val="Boldnew"/>
        </w:rPr>
      </w:pPr>
      <w:r w:rsidRPr="00A50ED2">
        <w:rPr>
          <w:rStyle w:val="Boldnew"/>
        </w:rPr>
        <w:t>Responsibilities:</w:t>
      </w:r>
    </w:p>
    <w:p w:rsidR="00C9202A" w:rsidRDefault="00C9202A" w:rsidP="00722032">
      <w:pPr>
        <w:pStyle w:val="BulletedlistNormal"/>
        <w:ind w:left="648"/>
      </w:pPr>
      <w:r w:rsidRPr="00124CFA">
        <w:t>Participating in Requiremen</w:t>
      </w:r>
      <w:r w:rsidR="006D5AF9" w:rsidRPr="00124CFA">
        <w:t>ts Design phase with the client</w:t>
      </w:r>
      <w:r w:rsidR="00802886">
        <w:t xml:space="preserve"> for automation </w:t>
      </w:r>
      <w:r w:rsidR="00B719B5">
        <w:t>of Build and D</w:t>
      </w:r>
      <w:r w:rsidR="00802886">
        <w:t>eployment process.</w:t>
      </w:r>
    </w:p>
    <w:p w:rsidR="000C5D5C" w:rsidRDefault="000C5D5C" w:rsidP="00722032">
      <w:pPr>
        <w:pStyle w:val="BulletedlistNormal"/>
        <w:ind w:left="648"/>
      </w:pPr>
      <w:r w:rsidRPr="00F00D8C">
        <w:t>Planning and tr</w:t>
      </w:r>
      <w:r>
        <w:t>acking activities involved for B</w:t>
      </w:r>
      <w:r w:rsidRPr="00F00D8C">
        <w:t>uild</w:t>
      </w:r>
      <w:r>
        <w:t xml:space="preserve"> and D</w:t>
      </w:r>
      <w:r w:rsidRPr="00F00D8C">
        <w:t>eployment process</w:t>
      </w:r>
      <w:r>
        <w:t xml:space="preserve"> automation</w:t>
      </w:r>
    </w:p>
    <w:p w:rsidR="005674CF" w:rsidRDefault="005674CF" w:rsidP="00722032">
      <w:pPr>
        <w:pStyle w:val="BulletedlistNormal"/>
        <w:ind w:left="648"/>
      </w:pPr>
      <w:r>
        <w:t xml:space="preserve">Performing </w:t>
      </w:r>
      <w:r w:rsidR="00802886">
        <w:t>automated build and deployment of applications.</w:t>
      </w:r>
    </w:p>
    <w:p w:rsidR="00802886" w:rsidRDefault="00802886" w:rsidP="00722032">
      <w:pPr>
        <w:pStyle w:val="BulletedlistNormal"/>
        <w:ind w:left="648"/>
      </w:pPr>
      <w:r>
        <w:t>Setting up CICD pipelines for applications.</w:t>
      </w:r>
    </w:p>
    <w:p w:rsidR="00C9202A" w:rsidRDefault="00802886" w:rsidP="00722032">
      <w:pPr>
        <w:pStyle w:val="BulletedlistNormal"/>
        <w:ind w:left="648"/>
      </w:pPr>
      <w:r>
        <w:t xml:space="preserve">Configuring project environments, troubleshooting integration issues in different systems.  </w:t>
      </w:r>
    </w:p>
    <w:p w:rsidR="00DB189E" w:rsidRDefault="00DB189E" w:rsidP="00722032">
      <w:pPr>
        <w:pStyle w:val="BulletedlistNormal"/>
        <w:ind w:left="648"/>
      </w:pPr>
      <w:r>
        <w:t>R&amp;D on DevOps tools.</w:t>
      </w:r>
    </w:p>
    <w:p w:rsidR="00B719B5" w:rsidRPr="00A50ED2" w:rsidRDefault="00B719B5" w:rsidP="00722032">
      <w:pPr>
        <w:pStyle w:val="BulletedlistNormal"/>
        <w:numPr>
          <w:ilvl w:val="0"/>
          <w:numId w:val="0"/>
        </w:numPr>
        <w:ind w:left="648"/>
      </w:pPr>
    </w:p>
    <w:p w:rsidR="00DB189E" w:rsidRDefault="00E458F0" w:rsidP="00722032">
      <w:pPr>
        <w:pStyle w:val="Heading1"/>
        <w:jc w:val="both"/>
      </w:pPr>
      <w:r w:rsidRPr="00F555B2">
        <w:t>Project experience</w:t>
      </w:r>
    </w:p>
    <w:p w:rsidR="00DB189E" w:rsidRPr="0081287E" w:rsidRDefault="00DB189E" w:rsidP="00722032">
      <w:pPr>
        <w:pStyle w:val="ProjectName"/>
        <w:jc w:val="both"/>
      </w:pPr>
      <w:r w:rsidRPr="0081287E">
        <w:t xml:space="preserve">Project name: </w:t>
      </w:r>
      <w:r>
        <w:t>CTG-DevOps</w:t>
      </w:r>
    </w:p>
    <w:p w:rsidR="00DB189E" w:rsidRDefault="00DB189E" w:rsidP="00722032">
      <w:pPr>
        <w:pStyle w:val="ProjectDescBodyText"/>
        <w:jc w:val="both"/>
      </w:pPr>
      <w:r w:rsidRPr="00E36476">
        <w:rPr>
          <w:rStyle w:val="Boldnew"/>
          <w:rFonts w:eastAsiaTheme="minorHAnsi"/>
        </w:rPr>
        <w:t>Client</w:t>
      </w:r>
      <w:r w:rsidRPr="00E36476">
        <w:rPr>
          <w:rFonts w:eastAsiaTheme="minorHAnsi"/>
        </w:rPr>
        <w:t>:</w:t>
      </w:r>
      <w:r>
        <w:rPr>
          <w:rFonts w:eastAsiaTheme="minorHAnsi"/>
        </w:rPr>
        <w:t xml:space="preserve"> </w:t>
      </w:r>
      <w:r>
        <w:t>Cybage Devops COE</w:t>
      </w:r>
    </w:p>
    <w:p w:rsidR="00DB189E" w:rsidRDefault="00DB189E" w:rsidP="00722032">
      <w:pPr>
        <w:pStyle w:val="ProjectDescBodyText"/>
        <w:jc w:val="both"/>
      </w:pPr>
      <w:r>
        <w:rPr>
          <w:rStyle w:val="Boldnew"/>
          <w:rFonts w:eastAsiaTheme="minorHAnsi"/>
        </w:rPr>
        <w:t>Domain:</w:t>
      </w:r>
      <w:r>
        <w:t xml:space="preserve"> NA</w:t>
      </w:r>
    </w:p>
    <w:p w:rsidR="00DB189E" w:rsidRDefault="00DB189E" w:rsidP="00722032">
      <w:pPr>
        <w:pStyle w:val="ProjectDescBodyText"/>
        <w:jc w:val="both"/>
      </w:pPr>
      <w:r>
        <w:rPr>
          <w:rStyle w:val="Boldnew"/>
          <w:rFonts w:eastAsiaTheme="minorHAnsi"/>
        </w:rPr>
        <w:t>Project description:</w:t>
      </w:r>
    </w:p>
    <w:p w:rsidR="000C5D5C" w:rsidRDefault="00DB189E" w:rsidP="00722032">
      <w:pPr>
        <w:pStyle w:val="ProjectDescBodyText"/>
        <w:jc w:val="both"/>
      </w:pPr>
      <w:r>
        <w:t xml:space="preserve">CTG-Devops is </w:t>
      </w:r>
      <w:r w:rsidR="00B030B0">
        <w:t>a</w:t>
      </w:r>
      <w:r>
        <w:t xml:space="preserve"> Cybage center of excellence team for Devops.</w:t>
      </w:r>
      <w:r w:rsidR="001B17E7">
        <w:t xml:space="preserve"> </w:t>
      </w:r>
      <w:r>
        <w:t xml:space="preserve">As art of this project we </w:t>
      </w:r>
      <w:r w:rsidR="000C5D5C">
        <w:t xml:space="preserve">have implemented CICD for .Net applications using Azure DevOps server, Jenkins and scripting languages. We have also containerized application using Docker. </w:t>
      </w:r>
      <w:r w:rsidR="00F0105C">
        <w:t xml:space="preserve">We have deployed application </w:t>
      </w:r>
      <w:r w:rsidR="009A3E9E">
        <w:t>to</w:t>
      </w:r>
      <w:r w:rsidR="00F0105C">
        <w:t xml:space="preserve"> </w:t>
      </w:r>
      <w:r w:rsidR="009A3E9E">
        <w:t xml:space="preserve">kubernetes </w:t>
      </w:r>
      <w:r w:rsidR="00F0105C">
        <w:t xml:space="preserve"> using Azure</w:t>
      </w:r>
      <w:r w:rsidR="009A3E9E">
        <w:t xml:space="preserve"> devops pipellines</w:t>
      </w:r>
      <w:r w:rsidR="00F0105C">
        <w:t>.</w:t>
      </w:r>
      <w:r w:rsidR="00F6414D">
        <w:t xml:space="preserve"> </w:t>
      </w:r>
      <w:r w:rsidR="00F0105C">
        <w:t>We have implemented CICD for .NET applications using Gitlab.</w:t>
      </w:r>
    </w:p>
    <w:p w:rsidR="001B17E7" w:rsidRDefault="001B17E7" w:rsidP="00722032">
      <w:pPr>
        <w:pStyle w:val="ProjectDescBodyText"/>
        <w:jc w:val="both"/>
        <w:rPr>
          <w:rStyle w:val="Boldnew"/>
        </w:rPr>
      </w:pPr>
      <w:r w:rsidRPr="001B17E7">
        <w:rPr>
          <w:rStyle w:val="Boldnew"/>
        </w:rPr>
        <w:lastRenderedPageBreak/>
        <w:t>Roles and responsibilities</w:t>
      </w:r>
      <w:r>
        <w:rPr>
          <w:rStyle w:val="Boldnew"/>
        </w:rPr>
        <w:t>:</w:t>
      </w:r>
    </w:p>
    <w:p w:rsidR="000C5D5C" w:rsidRPr="000C5D5C" w:rsidRDefault="000C5D5C" w:rsidP="00722032">
      <w:pPr>
        <w:pStyle w:val="BulletedlistNormal"/>
        <w:ind w:left="648"/>
      </w:pPr>
      <w:r w:rsidRPr="000C5D5C">
        <w:t>Design and implement cloud solutions which are secure, scalable, resilient, monitored, auditable and cost optimized.</w:t>
      </w:r>
    </w:p>
    <w:p w:rsidR="000C5D5C" w:rsidRPr="000C5D5C" w:rsidRDefault="000C5D5C" w:rsidP="00722032">
      <w:pPr>
        <w:pStyle w:val="BulletedlistNormal"/>
        <w:ind w:left="648"/>
      </w:pPr>
      <w:r w:rsidRPr="000C5D5C">
        <w:t>Write Infrastructure as Code (IaC) using Industry standard tools and services.</w:t>
      </w:r>
    </w:p>
    <w:p w:rsidR="000C5D5C" w:rsidRPr="000C5D5C" w:rsidRDefault="000C5D5C" w:rsidP="00722032">
      <w:pPr>
        <w:pStyle w:val="BulletedlistNormal"/>
        <w:ind w:left="648"/>
      </w:pPr>
      <w:r w:rsidRPr="000C5D5C">
        <w:t>Write application deployment automation using industry standard deployment and configuration tools.</w:t>
      </w:r>
    </w:p>
    <w:p w:rsidR="000C5D5C" w:rsidRDefault="000C5D5C" w:rsidP="00722032">
      <w:pPr>
        <w:pStyle w:val="BulletedlistNormal"/>
        <w:ind w:left="648"/>
      </w:pPr>
      <w:r w:rsidRPr="000C5D5C">
        <w:t>Design and implement continuous delivery pipelines that serve the purpose of provisioning and operating client test as well as production environments.</w:t>
      </w:r>
    </w:p>
    <w:p w:rsidR="00825EC8" w:rsidRDefault="00825EC8" w:rsidP="00722032">
      <w:pPr>
        <w:pStyle w:val="BulletedlistNormal"/>
        <w:ind w:left="648"/>
      </w:pPr>
      <w:r>
        <w:t>Design and Implement CICD for .Net MVC,.Net core applications.</w:t>
      </w:r>
    </w:p>
    <w:p w:rsidR="00825EC8" w:rsidRDefault="00825EC8" w:rsidP="00722032">
      <w:pPr>
        <w:pStyle w:val="BulletedlistNormal"/>
        <w:ind w:left="648"/>
      </w:pPr>
      <w:r>
        <w:t>Configure Non-production (Dev, QA) and Production environments in VSTS to perform the deployments.</w:t>
      </w:r>
    </w:p>
    <w:p w:rsidR="00825EC8" w:rsidRDefault="00825EC8" w:rsidP="00722032">
      <w:pPr>
        <w:pStyle w:val="BulletedlistNormal"/>
        <w:ind w:left="648"/>
      </w:pPr>
      <w:r>
        <w:t>Manage build for different environments and troubleshoot and fix the build errors</w:t>
      </w:r>
    </w:p>
    <w:p w:rsidR="00825EC8" w:rsidRDefault="00825EC8" w:rsidP="00722032">
      <w:pPr>
        <w:pStyle w:val="BulletedlistNormal"/>
        <w:ind w:left="648"/>
      </w:pPr>
      <w:r>
        <w:t>Manage build artifacts.</w:t>
      </w:r>
    </w:p>
    <w:p w:rsidR="00825EC8" w:rsidRDefault="00825EC8" w:rsidP="00722032">
      <w:pPr>
        <w:pStyle w:val="BulletedlistNormal"/>
        <w:ind w:left="648"/>
      </w:pPr>
      <w:r>
        <w:t>Explore various Cloud technologies and Devops tools.</w:t>
      </w:r>
    </w:p>
    <w:p w:rsidR="00DB189E" w:rsidRDefault="007C2272" w:rsidP="00722032">
      <w:pPr>
        <w:pStyle w:val="BulletedlistNormal"/>
        <w:ind w:left="648"/>
      </w:pPr>
      <w:r>
        <w:t xml:space="preserve">Containerize applications </w:t>
      </w:r>
      <w:r w:rsidR="00825EC8">
        <w:t>using Docker.</w:t>
      </w:r>
    </w:p>
    <w:p w:rsidR="00F0105C" w:rsidRDefault="00F0105C" w:rsidP="00722032">
      <w:pPr>
        <w:pStyle w:val="BulletedlistNormal"/>
        <w:ind w:left="648"/>
      </w:pPr>
      <w:r>
        <w:t>Deploy application using Kubernetes</w:t>
      </w:r>
      <w:r w:rsidR="00F6414D">
        <w:t xml:space="preserve"> .</w:t>
      </w:r>
    </w:p>
    <w:p w:rsidR="00963845" w:rsidRDefault="00F0105C" w:rsidP="00722032">
      <w:pPr>
        <w:pStyle w:val="BulletedlistNormal"/>
        <w:ind w:left="648"/>
      </w:pPr>
      <w:r>
        <w:t>CICD  of  MVC</w:t>
      </w:r>
      <w:r w:rsidR="00963845">
        <w:t xml:space="preserve">  .NET  application using </w:t>
      </w:r>
      <w:proofErr w:type="spellStart"/>
      <w:r w:rsidR="00963845">
        <w:t>Gitlab</w:t>
      </w:r>
      <w:proofErr w:type="spellEnd"/>
    </w:p>
    <w:p w:rsidR="00963845" w:rsidRDefault="00963845" w:rsidP="00722032">
      <w:pPr>
        <w:pStyle w:val="BulletedlistNormal"/>
        <w:numPr>
          <w:ilvl w:val="0"/>
          <w:numId w:val="0"/>
        </w:numPr>
        <w:ind w:left="288"/>
      </w:pPr>
    </w:p>
    <w:p w:rsidR="00963845" w:rsidRDefault="00963845" w:rsidP="00722032">
      <w:pPr>
        <w:pStyle w:val="ProjectName"/>
        <w:jc w:val="both"/>
      </w:pPr>
      <w:r>
        <w:t xml:space="preserve">Project name: </w:t>
      </w:r>
      <w:proofErr w:type="spellStart"/>
      <w:r>
        <w:t>MarcoDev</w:t>
      </w:r>
      <w:proofErr w:type="spellEnd"/>
    </w:p>
    <w:p w:rsidR="00963845" w:rsidRDefault="00963845" w:rsidP="00722032">
      <w:pPr>
        <w:pStyle w:val="ProjectDescBodyText"/>
        <w:jc w:val="both"/>
      </w:pPr>
      <w:r>
        <w:t>Client: Marco Technologies LLC</w:t>
      </w:r>
    </w:p>
    <w:p w:rsidR="00963845" w:rsidRDefault="00BD2AD4" w:rsidP="00722032">
      <w:pPr>
        <w:pStyle w:val="ProjectDescBodyText"/>
        <w:jc w:val="both"/>
      </w:pPr>
      <w:r>
        <w:t xml:space="preserve">Domain: </w:t>
      </w:r>
    </w:p>
    <w:p w:rsidR="00963845" w:rsidRDefault="00963845" w:rsidP="00722032">
      <w:pPr>
        <w:pStyle w:val="ProjectDescBodyText"/>
        <w:jc w:val="both"/>
      </w:pPr>
      <w:r>
        <w:t>Project description:</w:t>
      </w:r>
    </w:p>
    <w:p w:rsidR="00963845" w:rsidRDefault="00BD2AD4" w:rsidP="00722032">
      <w:pPr>
        <w:pStyle w:val="ProjectDescBodyText"/>
        <w:jc w:val="both"/>
      </w:pPr>
      <w:r>
        <w:t xml:space="preserve"> </w:t>
      </w:r>
      <w:r w:rsidR="00963845">
        <w:t xml:space="preserve"> As art of this project we have implemented CICD for .Net applications us</w:t>
      </w:r>
      <w:r>
        <w:t>ing Azure DevOps server</w:t>
      </w:r>
      <w:proofErr w:type="gramStart"/>
      <w:r>
        <w:t xml:space="preserve">, </w:t>
      </w:r>
      <w:r w:rsidR="00963845">
        <w:t xml:space="preserve"> and</w:t>
      </w:r>
      <w:proofErr w:type="gramEnd"/>
      <w:r w:rsidR="00963845">
        <w:t xml:space="preserve"> scripting languages. We have also containerized application using Docker. We have deployed application to </w:t>
      </w:r>
      <w:proofErr w:type="spellStart"/>
      <w:proofErr w:type="gramStart"/>
      <w:r w:rsidR="00963845">
        <w:t>kubernetes</w:t>
      </w:r>
      <w:proofErr w:type="spellEnd"/>
      <w:r w:rsidR="00963845">
        <w:t xml:space="preserve">  using</w:t>
      </w:r>
      <w:proofErr w:type="gramEnd"/>
      <w:r w:rsidR="00963845">
        <w:t xml:space="preserve"> Azure </w:t>
      </w:r>
      <w:proofErr w:type="spellStart"/>
      <w:r w:rsidR="00963845">
        <w:t>devops</w:t>
      </w:r>
      <w:proofErr w:type="spellEnd"/>
      <w:r w:rsidR="00963845">
        <w:t xml:space="preserve"> </w:t>
      </w:r>
      <w:proofErr w:type="spellStart"/>
      <w:r w:rsidR="00963845">
        <w:t>pipellines</w:t>
      </w:r>
      <w:proofErr w:type="spellEnd"/>
      <w:r w:rsidR="00963845">
        <w:t>. We have implemented CICD fo</w:t>
      </w:r>
      <w:r>
        <w:t xml:space="preserve">r </w:t>
      </w:r>
      <w:r w:rsidR="00963845">
        <w:t>.</w:t>
      </w:r>
      <w:r>
        <w:t xml:space="preserve">We have implemented infrastructure monitoring as well as application </w:t>
      </w:r>
      <w:proofErr w:type="spellStart"/>
      <w:proofErr w:type="gramStart"/>
      <w:r>
        <w:t>logging.We</w:t>
      </w:r>
      <w:proofErr w:type="spellEnd"/>
      <w:r>
        <w:t xml:space="preserve">  have</w:t>
      </w:r>
      <w:proofErr w:type="gramEnd"/>
      <w:r>
        <w:t xml:space="preserve"> configured </w:t>
      </w:r>
      <w:proofErr w:type="spellStart"/>
      <w:r>
        <w:t>kubernetes</w:t>
      </w:r>
      <w:proofErr w:type="spellEnd"/>
      <w:r>
        <w:t xml:space="preserve"> deployments using </w:t>
      </w:r>
      <w:proofErr w:type="spellStart"/>
      <w:r>
        <w:t>helmchart</w:t>
      </w:r>
      <w:proofErr w:type="spellEnd"/>
    </w:p>
    <w:p w:rsidR="00963845" w:rsidRDefault="00963845" w:rsidP="00722032">
      <w:pPr>
        <w:pStyle w:val="ProjectDescBodyText"/>
        <w:jc w:val="both"/>
      </w:pPr>
    </w:p>
    <w:p w:rsidR="00963845" w:rsidRDefault="00963845" w:rsidP="00722032">
      <w:pPr>
        <w:pStyle w:val="ProjectDescBodyText"/>
        <w:jc w:val="both"/>
      </w:pPr>
      <w:r w:rsidRPr="00963845">
        <w:rPr>
          <w:b/>
        </w:rPr>
        <w:t>Roles and responsibilities</w:t>
      </w:r>
      <w:r>
        <w:t>:</w:t>
      </w:r>
    </w:p>
    <w:p w:rsidR="00963845" w:rsidRDefault="00963845" w:rsidP="00722032">
      <w:pPr>
        <w:pStyle w:val="ProjectDescBodyText"/>
        <w:ind w:left="0"/>
        <w:jc w:val="both"/>
      </w:pPr>
    </w:p>
    <w:p w:rsidR="00963845" w:rsidRDefault="00963845" w:rsidP="00722032">
      <w:pPr>
        <w:pStyle w:val="ProjectDescBodyText"/>
        <w:jc w:val="both"/>
      </w:pPr>
      <w:r>
        <w:t>•</w:t>
      </w:r>
      <w:r>
        <w:tab/>
        <w:t>Write Infrastructure as Code (</w:t>
      </w:r>
      <w:proofErr w:type="spellStart"/>
      <w:r>
        <w:t>IaC</w:t>
      </w:r>
      <w:proofErr w:type="spellEnd"/>
      <w:r>
        <w:t>) using Industry standard tools and services.</w:t>
      </w:r>
    </w:p>
    <w:p w:rsidR="00963845" w:rsidRDefault="00963845" w:rsidP="00722032">
      <w:pPr>
        <w:pStyle w:val="ProjectDescBodyText"/>
        <w:jc w:val="both"/>
      </w:pPr>
      <w:r>
        <w:t>•</w:t>
      </w:r>
      <w:r>
        <w:tab/>
        <w:t xml:space="preserve">Write application deployment automation using industry standard deployment and </w:t>
      </w:r>
      <w:proofErr w:type="gramStart"/>
      <w:r>
        <w:t xml:space="preserve">configuration </w:t>
      </w:r>
      <w:r w:rsidR="00BD2AD4">
        <w:t xml:space="preserve"> </w:t>
      </w:r>
      <w:r>
        <w:t>tools</w:t>
      </w:r>
      <w:proofErr w:type="gramEnd"/>
      <w:r>
        <w:t>.</w:t>
      </w:r>
    </w:p>
    <w:p w:rsidR="00963845" w:rsidRDefault="00963845" w:rsidP="00722032">
      <w:pPr>
        <w:pStyle w:val="ProjectDescBodyText"/>
        <w:jc w:val="both"/>
      </w:pPr>
      <w:r>
        <w:t>•</w:t>
      </w:r>
      <w:r>
        <w:tab/>
        <w:t>Design and implement continuous delivery pipelines that serve the purpose of provisioning and operating client test as well as production environments.</w:t>
      </w:r>
    </w:p>
    <w:p w:rsidR="00963845" w:rsidRDefault="00963845" w:rsidP="00722032">
      <w:pPr>
        <w:pStyle w:val="ProjectDescBodyText"/>
        <w:jc w:val="both"/>
      </w:pPr>
      <w:r>
        <w:t>•</w:t>
      </w:r>
      <w:r>
        <w:tab/>
        <w:t xml:space="preserve">Design and Implement CICD for </w:t>
      </w:r>
      <w:r w:rsidR="00BD2AD4">
        <w:t>.Net MVC</w:t>
      </w:r>
      <w:proofErr w:type="gramStart"/>
      <w:r w:rsidR="00BD2AD4">
        <w:t>,.</w:t>
      </w:r>
      <w:proofErr w:type="gramEnd"/>
      <w:r w:rsidR="00BD2AD4">
        <w:t xml:space="preserve">Net core </w:t>
      </w:r>
      <w:proofErr w:type="spellStart"/>
      <w:r w:rsidR="00BD2AD4">
        <w:t>applicationsn,React</w:t>
      </w:r>
      <w:proofErr w:type="spellEnd"/>
      <w:r w:rsidR="00BD2AD4">
        <w:t xml:space="preserve"> JS application.</w:t>
      </w:r>
    </w:p>
    <w:p w:rsidR="00963845" w:rsidRDefault="00963845" w:rsidP="00722032">
      <w:pPr>
        <w:pStyle w:val="ProjectDescBodyText"/>
        <w:jc w:val="both"/>
      </w:pPr>
      <w:r>
        <w:t>•</w:t>
      </w:r>
      <w:r>
        <w:tab/>
        <w:t>Configure Non-production (Dev, QA) and Production environments in VSTS to perform the deployments.</w:t>
      </w:r>
    </w:p>
    <w:p w:rsidR="00963845" w:rsidRDefault="00963845" w:rsidP="00722032">
      <w:pPr>
        <w:pStyle w:val="ProjectDescBodyText"/>
        <w:jc w:val="both"/>
      </w:pPr>
      <w:r>
        <w:t>•</w:t>
      </w:r>
      <w:r>
        <w:tab/>
        <w:t>Manage build for different environments and troubleshoot and fix the build errors</w:t>
      </w:r>
    </w:p>
    <w:p w:rsidR="00963845" w:rsidRDefault="00963845" w:rsidP="00722032">
      <w:pPr>
        <w:pStyle w:val="ProjectDescBodyText"/>
        <w:jc w:val="both"/>
      </w:pPr>
      <w:r>
        <w:t>•</w:t>
      </w:r>
      <w:r>
        <w:tab/>
        <w:t>Manage build artifacts.</w:t>
      </w:r>
    </w:p>
    <w:p w:rsidR="00963845" w:rsidRDefault="00963845" w:rsidP="00722032">
      <w:pPr>
        <w:pStyle w:val="ProjectDescBodyText"/>
        <w:jc w:val="both"/>
      </w:pPr>
      <w:r>
        <w:t>•</w:t>
      </w:r>
      <w:r>
        <w:tab/>
        <w:t xml:space="preserve">Explore various Cloud technologies and </w:t>
      </w:r>
      <w:proofErr w:type="spellStart"/>
      <w:r>
        <w:t>Devops</w:t>
      </w:r>
      <w:proofErr w:type="spellEnd"/>
      <w:r>
        <w:t xml:space="preserve"> tools.</w:t>
      </w:r>
    </w:p>
    <w:p w:rsidR="00963845" w:rsidRDefault="00963845" w:rsidP="00722032">
      <w:pPr>
        <w:pStyle w:val="ProjectDescBodyText"/>
        <w:jc w:val="both"/>
      </w:pPr>
      <w:r>
        <w:lastRenderedPageBreak/>
        <w:t>•</w:t>
      </w:r>
      <w:r>
        <w:tab/>
        <w:t>Containerize applications using Docker.</w:t>
      </w:r>
    </w:p>
    <w:p w:rsidR="00963845" w:rsidRDefault="00963845" w:rsidP="00722032">
      <w:pPr>
        <w:pStyle w:val="ProjectDescBodyText"/>
        <w:jc w:val="both"/>
      </w:pPr>
      <w:r>
        <w:t>•</w:t>
      </w:r>
      <w:r>
        <w:tab/>
        <w:t xml:space="preserve">Deploy application using </w:t>
      </w:r>
      <w:proofErr w:type="gramStart"/>
      <w:r>
        <w:t>Kubernetes .</w:t>
      </w:r>
      <w:proofErr w:type="gramEnd"/>
    </w:p>
    <w:p w:rsidR="00963845" w:rsidRDefault="00963845" w:rsidP="00722032">
      <w:pPr>
        <w:pStyle w:val="ProjectDescBodyText"/>
        <w:jc w:val="both"/>
      </w:pPr>
    </w:p>
    <w:p w:rsidR="00825EC8" w:rsidRDefault="00825EC8" w:rsidP="00722032">
      <w:pPr>
        <w:pStyle w:val="ProjectDescBodyText"/>
        <w:jc w:val="both"/>
      </w:pPr>
    </w:p>
    <w:p w:rsidR="00825EC8" w:rsidRPr="00E36476" w:rsidRDefault="00825EC8" w:rsidP="00722032">
      <w:pPr>
        <w:pStyle w:val="ProjectDescBodyText"/>
        <w:jc w:val="both"/>
      </w:pPr>
    </w:p>
    <w:p w:rsidR="002C5CE8" w:rsidRPr="00112534" w:rsidRDefault="00836946" w:rsidP="00722032">
      <w:pPr>
        <w:pStyle w:val="BulletedListForProjects"/>
        <w:numPr>
          <w:ilvl w:val="0"/>
          <w:numId w:val="0"/>
        </w:numPr>
        <w:ind w:left="1440" w:hanging="360"/>
      </w:pPr>
      <w:r w:rsidRPr="00836946">
        <w:t xml:space="preserve"> </w:t>
      </w:r>
    </w:p>
    <w:p w:rsidR="00BA5D47" w:rsidRPr="0074583F" w:rsidRDefault="00BA5D47" w:rsidP="00722032">
      <w:pPr>
        <w:pStyle w:val="Heading1"/>
        <w:jc w:val="both"/>
      </w:pPr>
      <w:r w:rsidRPr="0074583F">
        <w:t>Academic/professional credentials</w:t>
      </w:r>
    </w:p>
    <w:p w:rsidR="000426A3" w:rsidRPr="00112534" w:rsidRDefault="000426A3" w:rsidP="00722032">
      <w:pPr>
        <w:pStyle w:val="Heading2"/>
        <w:jc w:val="both"/>
      </w:pPr>
      <w:r w:rsidRPr="00112534">
        <w:t>Education:</w:t>
      </w:r>
    </w:p>
    <w:p w:rsidR="00166FF5" w:rsidRDefault="00294C58" w:rsidP="00722032">
      <w:pPr>
        <w:pStyle w:val="BulletedlistNormal"/>
        <w:rPr>
          <w:rFonts w:eastAsiaTheme="minorHAnsi"/>
        </w:rPr>
      </w:pPr>
      <w:r>
        <w:rPr>
          <w:rFonts w:eastAsiaTheme="minorHAnsi"/>
        </w:rPr>
        <w:t>2016</w:t>
      </w:r>
      <w:r w:rsidR="00166FF5" w:rsidRPr="00A50ED2">
        <w:rPr>
          <w:rFonts w:eastAsiaTheme="minorHAnsi"/>
        </w:rPr>
        <w:t xml:space="preserve"> – </w:t>
      </w:r>
      <w:r w:rsidR="009B2443">
        <w:rPr>
          <w:rFonts w:eastAsiaTheme="minorHAnsi"/>
        </w:rPr>
        <w:t xml:space="preserve">Bachelor’s Degree </w:t>
      </w:r>
      <w:r w:rsidR="00166FF5" w:rsidRPr="00A50ED2">
        <w:rPr>
          <w:rFonts w:eastAsiaTheme="minorHAnsi"/>
        </w:rPr>
        <w:t xml:space="preserve">in </w:t>
      </w:r>
      <w:r>
        <w:rPr>
          <w:rFonts w:eastAsiaTheme="minorHAnsi"/>
        </w:rPr>
        <w:t>Computer Science</w:t>
      </w:r>
      <w:r w:rsidR="009B2443">
        <w:rPr>
          <w:rFonts w:eastAsiaTheme="minorHAnsi"/>
        </w:rPr>
        <w:t>,</w:t>
      </w:r>
      <w:r w:rsidR="00166FF5" w:rsidRPr="00A50ED2">
        <w:rPr>
          <w:rFonts w:eastAsiaTheme="minorHAnsi"/>
        </w:rPr>
        <w:t xml:space="preserve"> Savitribai Phule Pune University, Maharashtra</w:t>
      </w:r>
    </w:p>
    <w:p w:rsidR="00294C58" w:rsidRPr="00A50ED2" w:rsidRDefault="00294C58" w:rsidP="00722032">
      <w:pPr>
        <w:pStyle w:val="BulletedlistNormal"/>
        <w:rPr>
          <w:rFonts w:eastAsiaTheme="minorHAnsi"/>
        </w:rPr>
      </w:pPr>
      <w:r>
        <w:rPr>
          <w:rFonts w:eastAsiaTheme="minorHAnsi"/>
        </w:rPr>
        <w:t xml:space="preserve">2019  </w:t>
      </w:r>
      <w:r w:rsidRPr="00A50ED2">
        <w:rPr>
          <w:rFonts w:eastAsiaTheme="minorHAnsi"/>
        </w:rPr>
        <w:t>–</w:t>
      </w:r>
      <w:r>
        <w:rPr>
          <w:rFonts w:eastAsiaTheme="minorHAnsi"/>
        </w:rPr>
        <w:t xml:space="preserve"> CDAC ,MET Mumbai,Maharashtra</w:t>
      </w:r>
    </w:p>
    <w:p w:rsidR="00E458F0" w:rsidRDefault="000426A3" w:rsidP="00722032">
      <w:pPr>
        <w:pStyle w:val="Heading2"/>
        <w:jc w:val="both"/>
      </w:pPr>
      <w:r w:rsidRPr="00112534">
        <w:t>Certifications:</w:t>
      </w:r>
      <w:r w:rsidR="009B2443">
        <w:t xml:space="preserve"> </w:t>
      </w:r>
    </w:p>
    <w:p w:rsidR="00722032" w:rsidRPr="00722032" w:rsidRDefault="00722032" w:rsidP="00722032">
      <w:r>
        <w:tab/>
      </w:r>
    </w:p>
    <w:p w:rsidR="00722032" w:rsidRPr="00722032" w:rsidRDefault="00722032" w:rsidP="00722032">
      <w:pPr>
        <w:ind w:left="1080"/>
      </w:pPr>
      <w:r>
        <w:t>Micr</w:t>
      </w:r>
      <w:bookmarkStart w:id="0" w:name="_GoBack"/>
      <w:bookmarkEnd w:id="0"/>
      <w:r>
        <w:t xml:space="preserve">osoft AZ-400 </w:t>
      </w:r>
    </w:p>
    <w:sectPr w:rsidR="00722032" w:rsidRPr="00722032" w:rsidSect="00A50ED2">
      <w:headerReference w:type="default" r:id="rId10"/>
      <w:footerReference w:type="default" r:id="rId11"/>
      <w:pgSz w:w="12240" w:h="15840"/>
      <w:pgMar w:top="180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5FA" w:rsidRDefault="00BD05FA" w:rsidP="00141FA8">
      <w:pPr>
        <w:spacing w:after="0" w:line="240" w:lineRule="auto"/>
      </w:pPr>
      <w:r>
        <w:separator/>
      </w:r>
    </w:p>
  </w:endnote>
  <w:endnote w:type="continuationSeparator" w:id="0">
    <w:p w:rsidR="00BD05FA" w:rsidRDefault="00BD05FA" w:rsidP="0014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Borders>
        <w:insideH w:val="single" w:sz="4" w:space="0" w:color="auto"/>
      </w:tblBorders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2C26C4" w:rsidTr="000F13E1">
      <w:trPr>
        <w:trHeight w:val="151"/>
      </w:trPr>
      <w:tc>
        <w:tcPr>
          <w:tcW w:w="2250" w:type="pct"/>
        </w:tcPr>
        <w:p w:rsidR="002C26C4" w:rsidRDefault="002C26C4" w:rsidP="000F13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C26C4" w:rsidRPr="00790A2A" w:rsidRDefault="002C26C4" w:rsidP="00F25833">
          <w:pPr>
            <w:spacing w:after="0"/>
            <w:rPr>
              <w:rFonts w:ascii="Arial" w:eastAsiaTheme="majorEastAsia" w:hAnsi="Arial" w:cs="Arial"/>
              <w:color w:val="000000" w:themeColor="text1"/>
              <w:sz w:val="16"/>
              <w:szCs w:val="16"/>
            </w:rPr>
          </w:pPr>
          <w:r w:rsidRPr="00790A2A">
            <w:rPr>
              <w:rFonts w:ascii="Arial" w:eastAsiaTheme="majorEastAsia" w:hAnsi="Arial" w:cs="Arial"/>
              <w:bCs/>
              <w:color w:val="000000" w:themeColor="text1"/>
              <w:sz w:val="16"/>
              <w:szCs w:val="16"/>
            </w:rPr>
            <w:t xml:space="preserve">Page </w:t>
          </w:r>
          <w:r w:rsidRPr="00790A2A">
            <w:rPr>
              <w:rFonts w:ascii="Arial" w:eastAsiaTheme="minorEastAsia" w:hAnsi="Arial" w:cs="Arial"/>
              <w:color w:val="000000" w:themeColor="text1"/>
              <w:sz w:val="16"/>
              <w:szCs w:val="16"/>
            </w:rPr>
            <w:fldChar w:fldCharType="begin"/>
          </w:r>
          <w:r w:rsidRPr="00790A2A">
            <w:rPr>
              <w:rFonts w:ascii="Arial" w:hAnsi="Arial" w:cs="Arial"/>
              <w:color w:val="000000" w:themeColor="text1"/>
              <w:sz w:val="16"/>
              <w:szCs w:val="16"/>
            </w:rPr>
            <w:instrText xml:space="preserve"> PAGE  \* MERGEFORMAT </w:instrText>
          </w:r>
          <w:r w:rsidRPr="00790A2A">
            <w:rPr>
              <w:rFonts w:ascii="Arial" w:eastAsiaTheme="minorEastAsia" w:hAnsi="Arial" w:cs="Arial"/>
              <w:color w:val="000000" w:themeColor="text1"/>
              <w:sz w:val="16"/>
              <w:szCs w:val="16"/>
            </w:rPr>
            <w:fldChar w:fldCharType="separate"/>
          </w:r>
          <w:r w:rsidR="00722032" w:rsidRPr="00722032">
            <w:rPr>
              <w:rFonts w:ascii="Arial" w:eastAsiaTheme="majorEastAsia" w:hAnsi="Arial" w:cs="Arial"/>
              <w:bCs/>
              <w:noProof/>
              <w:color w:val="000000" w:themeColor="text1"/>
              <w:sz w:val="16"/>
              <w:szCs w:val="16"/>
            </w:rPr>
            <w:t>4</w:t>
          </w:r>
          <w:r w:rsidRPr="00790A2A">
            <w:rPr>
              <w:rFonts w:ascii="Arial" w:eastAsiaTheme="majorEastAsia" w:hAnsi="Arial" w:cs="Arial"/>
              <w:bCs/>
              <w:noProof/>
              <w:color w:val="000000" w:themeColor="text1"/>
              <w:sz w:val="16"/>
              <w:szCs w:val="16"/>
            </w:rPr>
            <w:fldChar w:fldCharType="end"/>
          </w:r>
        </w:p>
      </w:tc>
      <w:tc>
        <w:tcPr>
          <w:tcW w:w="2250" w:type="pct"/>
        </w:tcPr>
        <w:p w:rsidR="002C26C4" w:rsidRDefault="002C26C4" w:rsidP="000F13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C26C4" w:rsidTr="000F13E1">
      <w:trPr>
        <w:trHeight w:val="150"/>
      </w:trPr>
      <w:tc>
        <w:tcPr>
          <w:tcW w:w="2250" w:type="pct"/>
        </w:tcPr>
        <w:p w:rsidR="002C26C4" w:rsidRDefault="002C26C4" w:rsidP="000F13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C26C4" w:rsidRDefault="002C26C4" w:rsidP="000F13E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</w:tcPr>
        <w:p w:rsidR="002C26C4" w:rsidRDefault="002C26C4" w:rsidP="000F13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C26C4" w:rsidRDefault="002C2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5FA" w:rsidRDefault="00BD05FA" w:rsidP="00141FA8">
      <w:pPr>
        <w:spacing w:after="0" w:line="240" w:lineRule="auto"/>
      </w:pPr>
      <w:r>
        <w:separator/>
      </w:r>
    </w:p>
  </w:footnote>
  <w:footnote w:type="continuationSeparator" w:id="0">
    <w:p w:rsidR="00BD05FA" w:rsidRDefault="00BD05FA" w:rsidP="00141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FA8" w:rsidRDefault="000972AA" w:rsidP="00141FA8">
    <w:pPr>
      <w:pStyle w:val="Header"/>
      <w:ind w:left="-1260"/>
    </w:pPr>
    <w:r>
      <w:rPr>
        <w:noProof/>
      </w:rPr>
      <w:ptab w:relativeTo="margin" w:alignment="left" w:leader="none"/>
    </w:r>
    <w:r>
      <w:rPr>
        <w:noProof/>
      </w:rPr>
      <w:ptab w:relativeTo="margin" w:alignment="left" w:leader="none"/>
    </w:r>
    <w:r>
      <w:rPr>
        <w:noProof/>
      </w:rPr>
      <w:ptab w:relativeTo="indent" w:alignment="center" w:leader="none"/>
    </w:r>
    <w:r>
      <w:rPr>
        <w:noProof/>
      </w:rPr>
      <w:ptab w:relativeTo="margin" w:alignment="left" w:leader="none"/>
    </w:r>
    <w:r w:rsidR="00262BF3">
      <w:rPr>
        <w:noProof/>
      </w:rPr>
      <w:drawing>
        <wp:inline distT="0" distB="0" distL="0" distR="0">
          <wp:extent cx="1768906" cy="580030"/>
          <wp:effectExtent l="0" t="0" r="317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Cybage Logo-_Fin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3709" cy="588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A2380"/>
    <w:multiLevelType w:val="hybridMultilevel"/>
    <w:tmpl w:val="63BE0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07E45"/>
    <w:multiLevelType w:val="hybridMultilevel"/>
    <w:tmpl w:val="D0747B30"/>
    <w:lvl w:ilvl="0" w:tplc="7BFE2820">
      <w:start w:val="1"/>
      <w:numFmt w:val="decimal"/>
      <w:lvlText w:val="%1."/>
      <w:lvlJc w:val="left"/>
      <w:pPr>
        <w:ind w:left="81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1A735C40"/>
    <w:multiLevelType w:val="hybridMultilevel"/>
    <w:tmpl w:val="83327B4A"/>
    <w:lvl w:ilvl="0" w:tplc="B1442372">
      <w:start w:val="1"/>
      <w:numFmt w:val="decimal"/>
      <w:pStyle w:val="Heading2ProjectHeadings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F4F2FDD"/>
    <w:multiLevelType w:val="hybridMultilevel"/>
    <w:tmpl w:val="6FC67C6E"/>
    <w:lvl w:ilvl="0" w:tplc="EF80C7C8">
      <w:start w:val="1"/>
      <w:numFmt w:val="bullet"/>
      <w:pStyle w:val="Bulletedlist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2A232A"/>
    <w:multiLevelType w:val="hybridMultilevel"/>
    <w:tmpl w:val="6038A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522F7D"/>
    <w:multiLevelType w:val="hybridMultilevel"/>
    <w:tmpl w:val="D9EEFC52"/>
    <w:lvl w:ilvl="0" w:tplc="DAC8DB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A04754"/>
    <w:multiLevelType w:val="hybridMultilevel"/>
    <w:tmpl w:val="D5CEDDB6"/>
    <w:lvl w:ilvl="0" w:tplc="0D68A3F0">
      <w:start w:val="1"/>
      <w:numFmt w:val="decimal"/>
      <w:pStyle w:val="ProjectNam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005D85"/>
    <w:multiLevelType w:val="hybridMultilevel"/>
    <w:tmpl w:val="1648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46B97"/>
    <w:multiLevelType w:val="hybridMultilevel"/>
    <w:tmpl w:val="A01603AE"/>
    <w:lvl w:ilvl="0" w:tplc="A2EEFA5C">
      <w:start w:val="1"/>
      <w:numFmt w:val="bullet"/>
      <w:pStyle w:val="BulletedlistNormal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9E1234B"/>
    <w:multiLevelType w:val="hybridMultilevel"/>
    <w:tmpl w:val="9176DB26"/>
    <w:lvl w:ilvl="0" w:tplc="C1C657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ECD78DB"/>
    <w:multiLevelType w:val="multilevel"/>
    <w:tmpl w:val="7988CC6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right"/>
      <w:pPr>
        <w:ind w:left="180" w:hanging="18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9"/>
  </w:num>
  <w:num w:numId="5">
    <w:abstractNumId w:val="7"/>
  </w:num>
  <w:num w:numId="6">
    <w:abstractNumId w:val="5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  <w:num w:numId="11">
    <w:abstractNumId w:val="0"/>
  </w:num>
  <w:num w:numId="12">
    <w:abstractNumId w:val="8"/>
  </w:num>
  <w:num w:numId="13">
    <w:abstractNumId w:val="8"/>
  </w:num>
  <w:num w:numId="14">
    <w:abstractNumId w:val="8"/>
  </w:num>
  <w:num w:numId="15">
    <w:abstractNumId w:val="4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6"/>
  </w:num>
  <w:num w:numId="35">
    <w:abstractNumId w:val="6"/>
  </w:num>
  <w:num w:numId="36">
    <w:abstractNumId w:val="8"/>
  </w:num>
  <w:num w:numId="37">
    <w:abstractNumId w:val="8"/>
  </w:num>
  <w:num w:numId="38">
    <w:abstractNumId w:val="8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BF3"/>
    <w:rsid w:val="00011FC9"/>
    <w:rsid w:val="00031E2B"/>
    <w:rsid w:val="000426A3"/>
    <w:rsid w:val="00063015"/>
    <w:rsid w:val="00065890"/>
    <w:rsid w:val="000663D8"/>
    <w:rsid w:val="00071358"/>
    <w:rsid w:val="00073758"/>
    <w:rsid w:val="00074B41"/>
    <w:rsid w:val="00081BE4"/>
    <w:rsid w:val="000972AA"/>
    <w:rsid w:val="000A4B4C"/>
    <w:rsid w:val="000A713B"/>
    <w:rsid w:val="000B09FE"/>
    <w:rsid w:val="000B44B2"/>
    <w:rsid w:val="000C082A"/>
    <w:rsid w:val="000C0BEA"/>
    <w:rsid w:val="000C2E1B"/>
    <w:rsid w:val="000C5D5C"/>
    <w:rsid w:val="00101BC4"/>
    <w:rsid w:val="00112534"/>
    <w:rsid w:val="00117DBB"/>
    <w:rsid w:val="00124CFA"/>
    <w:rsid w:val="00131BB7"/>
    <w:rsid w:val="00137B16"/>
    <w:rsid w:val="00141FA8"/>
    <w:rsid w:val="00152DC0"/>
    <w:rsid w:val="00166FF5"/>
    <w:rsid w:val="00174645"/>
    <w:rsid w:val="00175223"/>
    <w:rsid w:val="00183B4D"/>
    <w:rsid w:val="00197966"/>
    <w:rsid w:val="001B17E7"/>
    <w:rsid w:val="001C0FB6"/>
    <w:rsid w:val="001D33FC"/>
    <w:rsid w:val="002027A0"/>
    <w:rsid w:val="00210FAE"/>
    <w:rsid w:val="00244D3C"/>
    <w:rsid w:val="00247F99"/>
    <w:rsid w:val="002550FC"/>
    <w:rsid w:val="002568A4"/>
    <w:rsid w:val="00262BF3"/>
    <w:rsid w:val="00265A07"/>
    <w:rsid w:val="002741DC"/>
    <w:rsid w:val="002875CF"/>
    <w:rsid w:val="00294C58"/>
    <w:rsid w:val="002977E9"/>
    <w:rsid w:val="002B0530"/>
    <w:rsid w:val="002B1202"/>
    <w:rsid w:val="002B328A"/>
    <w:rsid w:val="002C26C4"/>
    <w:rsid w:val="002C34B9"/>
    <w:rsid w:val="002C5CE8"/>
    <w:rsid w:val="002D0DAB"/>
    <w:rsid w:val="002D439D"/>
    <w:rsid w:val="002F2DA9"/>
    <w:rsid w:val="002F574C"/>
    <w:rsid w:val="003340DB"/>
    <w:rsid w:val="00351AF1"/>
    <w:rsid w:val="00361630"/>
    <w:rsid w:val="003A79E0"/>
    <w:rsid w:val="003D2BF0"/>
    <w:rsid w:val="003D78DC"/>
    <w:rsid w:val="003E2224"/>
    <w:rsid w:val="003E3246"/>
    <w:rsid w:val="003E7572"/>
    <w:rsid w:val="00400227"/>
    <w:rsid w:val="004111CE"/>
    <w:rsid w:val="00421770"/>
    <w:rsid w:val="00441652"/>
    <w:rsid w:val="004449E1"/>
    <w:rsid w:val="00446DD3"/>
    <w:rsid w:val="004666DD"/>
    <w:rsid w:val="00472F7A"/>
    <w:rsid w:val="00474BB1"/>
    <w:rsid w:val="00483ABE"/>
    <w:rsid w:val="00490E98"/>
    <w:rsid w:val="00494A19"/>
    <w:rsid w:val="004A0597"/>
    <w:rsid w:val="004B17BD"/>
    <w:rsid w:val="004C0AEA"/>
    <w:rsid w:val="004C2F16"/>
    <w:rsid w:val="004C4CEA"/>
    <w:rsid w:val="004D6280"/>
    <w:rsid w:val="004E7386"/>
    <w:rsid w:val="004F2E41"/>
    <w:rsid w:val="004F63ED"/>
    <w:rsid w:val="00516FA8"/>
    <w:rsid w:val="0052038C"/>
    <w:rsid w:val="00524834"/>
    <w:rsid w:val="005339A5"/>
    <w:rsid w:val="0054319A"/>
    <w:rsid w:val="00551CD2"/>
    <w:rsid w:val="005554C7"/>
    <w:rsid w:val="005663D3"/>
    <w:rsid w:val="005674CF"/>
    <w:rsid w:val="005708A7"/>
    <w:rsid w:val="005747BA"/>
    <w:rsid w:val="00583E4F"/>
    <w:rsid w:val="00597764"/>
    <w:rsid w:val="005B538D"/>
    <w:rsid w:val="005C119C"/>
    <w:rsid w:val="005D6AF1"/>
    <w:rsid w:val="005E0336"/>
    <w:rsid w:val="005E1A14"/>
    <w:rsid w:val="005F0A96"/>
    <w:rsid w:val="00613867"/>
    <w:rsid w:val="00640921"/>
    <w:rsid w:val="006506DB"/>
    <w:rsid w:val="006524CB"/>
    <w:rsid w:val="006818DC"/>
    <w:rsid w:val="00691FA1"/>
    <w:rsid w:val="006937B1"/>
    <w:rsid w:val="00697EC5"/>
    <w:rsid w:val="006B3AAF"/>
    <w:rsid w:val="006D5AF9"/>
    <w:rsid w:val="006F5BFE"/>
    <w:rsid w:val="00722032"/>
    <w:rsid w:val="007249B8"/>
    <w:rsid w:val="00725C89"/>
    <w:rsid w:val="00727400"/>
    <w:rsid w:val="007322A0"/>
    <w:rsid w:val="00742E79"/>
    <w:rsid w:val="00743DD6"/>
    <w:rsid w:val="0074583F"/>
    <w:rsid w:val="00750793"/>
    <w:rsid w:val="00760BB1"/>
    <w:rsid w:val="0077146E"/>
    <w:rsid w:val="007920C8"/>
    <w:rsid w:val="007924EF"/>
    <w:rsid w:val="00795BF2"/>
    <w:rsid w:val="007C2272"/>
    <w:rsid w:val="007C2CBC"/>
    <w:rsid w:val="007D0498"/>
    <w:rsid w:val="007D210D"/>
    <w:rsid w:val="007D632B"/>
    <w:rsid w:val="007E66B8"/>
    <w:rsid w:val="007F7EED"/>
    <w:rsid w:val="00802886"/>
    <w:rsid w:val="0081287E"/>
    <w:rsid w:val="00825EC8"/>
    <w:rsid w:val="00836946"/>
    <w:rsid w:val="00836E0F"/>
    <w:rsid w:val="0086314E"/>
    <w:rsid w:val="00875EC8"/>
    <w:rsid w:val="00891D69"/>
    <w:rsid w:val="00894628"/>
    <w:rsid w:val="008A2D86"/>
    <w:rsid w:val="008B18A9"/>
    <w:rsid w:val="008B4376"/>
    <w:rsid w:val="008D1E1D"/>
    <w:rsid w:val="008D3932"/>
    <w:rsid w:val="008D63BA"/>
    <w:rsid w:val="008E0EB9"/>
    <w:rsid w:val="008E4045"/>
    <w:rsid w:val="00904E50"/>
    <w:rsid w:val="00906A21"/>
    <w:rsid w:val="00913246"/>
    <w:rsid w:val="0092492F"/>
    <w:rsid w:val="00925EDB"/>
    <w:rsid w:val="00937550"/>
    <w:rsid w:val="00963845"/>
    <w:rsid w:val="0096467C"/>
    <w:rsid w:val="00966BA0"/>
    <w:rsid w:val="00971DE0"/>
    <w:rsid w:val="00981C1C"/>
    <w:rsid w:val="009832F1"/>
    <w:rsid w:val="00995882"/>
    <w:rsid w:val="009A3E9E"/>
    <w:rsid w:val="009B2443"/>
    <w:rsid w:val="009B3D11"/>
    <w:rsid w:val="009B5553"/>
    <w:rsid w:val="009C11D9"/>
    <w:rsid w:val="009C3178"/>
    <w:rsid w:val="009C4ADA"/>
    <w:rsid w:val="009D6DFB"/>
    <w:rsid w:val="009E2F4E"/>
    <w:rsid w:val="009F0C15"/>
    <w:rsid w:val="00A14BED"/>
    <w:rsid w:val="00A15E10"/>
    <w:rsid w:val="00A22935"/>
    <w:rsid w:val="00A410A5"/>
    <w:rsid w:val="00A475A0"/>
    <w:rsid w:val="00A50ED2"/>
    <w:rsid w:val="00A52A74"/>
    <w:rsid w:val="00A635DB"/>
    <w:rsid w:val="00A653BE"/>
    <w:rsid w:val="00A73A5D"/>
    <w:rsid w:val="00A826AE"/>
    <w:rsid w:val="00AB2EB4"/>
    <w:rsid w:val="00AB430A"/>
    <w:rsid w:val="00AB72CE"/>
    <w:rsid w:val="00AB7568"/>
    <w:rsid w:val="00AD1908"/>
    <w:rsid w:val="00AD2D2A"/>
    <w:rsid w:val="00AE1A96"/>
    <w:rsid w:val="00AE5CC1"/>
    <w:rsid w:val="00AE63FA"/>
    <w:rsid w:val="00AE7E66"/>
    <w:rsid w:val="00AF06D0"/>
    <w:rsid w:val="00AF7BB3"/>
    <w:rsid w:val="00B000F9"/>
    <w:rsid w:val="00B01027"/>
    <w:rsid w:val="00B030B0"/>
    <w:rsid w:val="00B05E0A"/>
    <w:rsid w:val="00B11363"/>
    <w:rsid w:val="00B565DF"/>
    <w:rsid w:val="00B62E9D"/>
    <w:rsid w:val="00B704E6"/>
    <w:rsid w:val="00B719B5"/>
    <w:rsid w:val="00B76096"/>
    <w:rsid w:val="00B8456F"/>
    <w:rsid w:val="00BA5D47"/>
    <w:rsid w:val="00BB7AFA"/>
    <w:rsid w:val="00BD05FA"/>
    <w:rsid w:val="00BD100A"/>
    <w:rsid w:val="00BD2AD4"/>
    <w:rsid w:val="00BD31DB"/>
    <w:rsid w:val="00BF0DC1"/>
    <w:rsid w:val="00C249AD"/>
    <w:rsid w:val="00C32B8E"/>
    <w:rsid w:val="00C349DE"/>
    <w:rsid w:val="00C36734"/>
    <w:rsid w:val="00C45BC7"/>
    <w:rsid w:val="00C51F16"/>
    <w:rsid w:val="00C61114"/>
    <w:rsid w:val="00C71280"/>
    <w:rsid w:val="00C83D83"/>
    <w:rsid w:val="00C9202A"/>
    <w:rsid w:val="00C9286C"/>
    <w:rsid w:val="00C93F1A"/>
    <w:rsid w:val="00CB0BC4"/>
    <w:rsid w:val="00CB17C6"/>
    <w:rsid w:val="00CE38E2"/>
    <w:rsid w:val="00CF751B"/>
    <w:rsid w:val="00D02869"/>
    <w:rsid w:val="00D05369"/>
    <w:rsid w:val="00D05DC8"/>
    <w:rsid w:val="00D27068"/>
    <w:rsid w:val="00D33F35"/>
    <w:rsid w:val="00D53B89"/>
    <w:rsid w:val="00D56EE9"/>
    <w:rsid w:val="00D66229"/>
    <w:rsid w:val="00D938E5"/>
    <w:rsid w:val="00D97EBC"/>
    <w:rsid w:val="00DA66C1"/>
    <w:rsid w:val="00DA6B45"/>
    <w:rsid w:val="00DB189E"/>
    <w:rsid w:val="00DC304F"/>
    <w:rsid w:val="00DC62DF"/>
    <w:rsid w:val="00DD31FF"/>
    <w:rsid w:val="00E13F17"/>
    <w:rsid w:val="00E20545"/>
    <w:rsid w:val="00E26B85"/>
    <w:rsid w:val="00E353FE"/>
    <w:rsid w:val="00E36476"/>
    <w:rsid w:val="00E37023"/>
    <w:rsid w:val="00E408AA"/>
    <w:rsid w:val="00E44070"/>
    <w:rsid w:val="00E458F0"/>
    <w:rsid w:val="00E510D3"/>
    <w:rsid w:val="00E64A3C"/>
    <w:rsid w:val="00E67E27"/>
    <w:rsid w:val="00E70558"/>
    <w:rsid w:val="00E94522"/>
    <w:rsid w:val="00EA36D8"/>
    <w:rsid w:val="00EB21C5"/>
    <w:rsid w:val="00EC6E3D"/>
    <w:rsid w:val="00EE1849"/>
    <w:rsid w:val="00EE50F4"/>
    <w:rsid w:val="00F00466"/>
    <w:rsid w:val="00F00D8C"/>
    <w:rsid w:val="00F0105C"/>
    <w:rsid w:val="00F0702E"/>
    <w:rsid w:val="00F25833"/>
    <w:rsid w:val="00F2796B"/>
    <w:rsid w:val="00F40854"/>
    <w:rsid w:val="00F42B92"/>
    <w:rsid w:val="00F47FA9"/>
    <w:rsid w:val="00F555B2"/>
    <w:rsid w:val="00F6414D"/>
    <w:rsid w:val="00F72195"/>
    <w:rsid w:val="00F772E9"/>
    <w:rsid w:val="00F77C90"/>
    <w:rsid w:val="00F901C2"/>
    <w:rsid w:val="00F92594"/>
    <w:rsid w:val="00F92B67"/>
    <w:rsid w:val="00FA21EA"/>
    <w:rsid w:val="00FB4D48"/>
    <w:rsid w:val="00FC2477"/>
    <w:rsid w:val="00FC7E45"/>
    <w:rsid w:val="00FF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locked="1" w:uiPriority="0"/>
    <w:lsdException w:name="heading 4" w:locked="1" w:uiPriority="0"/>
    <w:lsdException w:name="heading 5" w:locked="1" w:uiPriority="9"/>
    <w:lsdException w:name="heading 6" w:locked="1" w:uiPriority="9" w:unhideWhenUsed="0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locked="1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locked="1" w:semiHidden="0" w:uiPriority="29" w:unhideWhenUsed="0"/>
    <w:lsdException w:name="Intense Quote" w:locked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1" w:semiHidden="0" w:uiPriority="19" w:unhideWhenUsed="0"/>
    <w:lsdException w:name="Intense Emphasis" w:locked="1" w:semiHidden="0" w:uiPriority="21" w:unhideWhenUsed="0"/>
    <w:lsdException w:name="Subtle Reference" w:locked="1" w:semiHidden="0" w:uiPriority="31" w:unhideWhenUsed="0"/>
    <w:lsdException w:name="Intense Reference" w:locked="1" w:semiHidden="0" w:uiPriority="32" w:unhideWhenUsed="0"/>
    <w:lsdException w:name="Book Title" w:locked="1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E44070"/>
  </w:style>
  <w:style w:type="paragraph" w:styleId="Heading1">
    <w:name w:val="heading 1"/>
    <w:basedOn w:val="Normal"/>
    <w:next w:val="Normal"/>
    <w:link w:val="Heading1Char"/>
    <w:qFormat/>
    <w:rsid w:val="005D6AF1"/>
    <w:pPr>
      <w:keepNext/>
      <w:keepLines/>
      <w:pBdr>
        <w:bottom w:val="single" w:sz="12" w:space="1" w:color="000000" w:themeColor="text1"/>
      </w:pBdr>
      <w:spacing w:before="360" w:line="280" w:lineRule="atLeast"/>
      <w:outlineLvl w:val="0"/>
    </w:pPr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qFormat/>
    <w:rsid w:val="00F555B2"/>
    <w:pPr>
      <w:keepNext/>
      <w:keepLines/>
      <w:spacing w:before="120" w:after="120" w:line="280" w:lineRule="atLeast"/>
      <w:outlineLvl w:val="1"/>
    </w:pPr>
    <w:rPr>
      <w:rFonts w:ascii="Arial" w:eastAsia="Times New Roman" w:hAnsi="Arial" w:cs="Times New Roman"/>
      <w:b/>
      <w:bCs/>
      <w:color w:val="000000" w:themeColor="text1"/>
      <w:sz w:val="20"/>
      <w:szCs w:val="26"/>
    </w:rPr>
  </w:style>
  <w:style w:type="paragraph" w:styleId="Heading3">
    <w:name w:val="heading 3"/>
    <w:basedOn w:val="Normal"/>
    <w:next w:val="Normal"/>
    <w:link w:val="Heading3Char"/>
    <w:semiHidden/>
    <w:locked/>
    <w:rsid w:val="00A14BED"/>
    <w:pPr>
      <w:keepNext/>
      <w:keepLines/>
      <w:numPr>
        <w:ilvl w:val="2"/>
        <w:numId w:val="1"/>
      </w:numPr>
      <w:spacing w:before="200" w:line="280" w:lineRule="atLeast"/>
      <w:ind w:left="1728" w:firstLine="0"/>
      <w:outlineLvl w:val="2"/>
    </w:pPr>
    <w:rPr>
      <w:rFonts w:ascii="Arial" w:eastAsia="Times New Roman" w:hAnsi="Arial" w:cs="Times New Roman"/>
      <w:b/>
      <w:bCs/>
      <w:color w:val="005D86"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locked/>
    <w:rsid w:val="00A14BED"/>
    <w:pPr>
      <w:keepNext/>
      <w:keepLines/>
      <w:numPr>
        <w:ilvl w:val="3"/>
        <w:numId w:val="1"/>
      </w:numPr>
      <w:spacing w:before="200" w:line="280" w:lineRule="atLeast"/>
      <w:ind w:left="1080"/>
      <w:outlineLvl w:val="3"/>
    </w:pPr>
    <w:rPr>
      <w:rFonts w:ascii="Arial" w:eastAsia="Times New Roman" w:hAnsi="Arial" w:cs="Times New Roman"/>
      <w:b/>
      <w:bCs/>
      <w:i/>
      <w:iCs/>
      <w:color w:val="005D86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locked/>
    <w:rsid w:val="00B76096"/>
    <w:pPr>
      <w:keepNext/>
      <w:keepLines/>
      <w:spacing w:before="200" w:line="280" w:lineRule="atLeast"/>
      <w:jc w:val="center"/>
      <w:outlineLvl w:val="4"/>
    </w:pPr>
    <w:rPr>
      <w:rFonts w:ascii="Arial" w:eastAsiaTheme="majorEastAsia" w:hAnsi="Arial" w:cstheme="majorBidi"/>
      <w:b/>
      <w:color w:val="000000" w:themeColor="tex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FA8"/>
  </w:style>
  <w:style w:type="paragraph" w:styleId="Footer">
    <w:name w:val="footer"/>
    <w:basedOn w:val="Normal"/>
    <w:link w:val="FooterChar"/>
    <w:uiPriority w:val="99"/>
    <w:unhideWhenUsed/>
    <w:rsid w:val="0014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FA8"/>
  </w:style>
  <w:style w:type="paragraph" w:styleId="BalloonText">
    <w:name w:val="Balloon Text"/>
    <w:basedOn w:val="Normal"/>
    <w:link w:val="BalloonTextChar"/>
    <w:uiPriority w:val="99"/>
    <w:semiHidden/>
    <w:unhideWhenUsed/>
    <w:rsid w:val="00141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A8"/>
    <w:rPr>
      <w:rFonts w:ascii="Tahoma" w:hAnsi="Tahoma" w:cs="Tahoma"/>
      <w:sz w:val="16"/>
      <w:szCs w:val="16"/>
    </w:rPr>
  </w:style>
  <w:style w:type="paragraph" w:styleId="Title">
    <w:name w:val="Title"/>
    <w:aliases w:val="CandidateName"/>
    <w:basedOn w:val="Normal"/>
    <w:next w:val="Normal"/>
    <w:link w:val="TitleChar"/>
    <w:uiPriority w:val="10"/>
    <w:qFormat/>
    <w:rsid w:val="00E26B85"/>
    <w:pPr>
      <w:spacing w:after="120" w:line="240" w:lineRule="auto"/>
      <w:contextualSpacing/>
      <w:jc w:val="right"/>
    </w:pPr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aliases w:val="CandidateName Char"/>
    <w:basedOn w:val="DefaultParagraphFont"/>
    <w:link w:val="Title"/>
    <w:uiPriority w:val="10"/>
    <w:rsid w:val="00E26B85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Subtitle">
    <w:name w:val="Subtitle"/>
    <w:aliases w:val="Address"/>
    <w:basedOn w:val="Normal"/>
    <w:next w:val="Normal"/>
    <w:link w:val="SubtitleChar"/>
    <w:uiPriority w:val="11"/>
    <w:qFormat/>
    <w:rsid w:val="00141FA8"/>
    <w:pPr>
      <w:numPr>
        <w:ilvl w:val="1"/>
      </w:numPr>
      <w:spacing w:after="0"/>
      <w:jc w:val="right"/>
    </w:pPr>
    <w:rPr>
      <w:rFonts w:ascii="Arial" w:eastAsiaTheme="majorEastAsia" w:hAnsi="Arial" w:cstheme="majorBidi"/>
      <w:iCs/>
      <w:color w:val="000000" w:themeColor="text1"/>
      <w:spacing w:val="15"/>
      <w:sz w:val="18"/>
      <w:szCs w:val="24"/>
    </w:rPr>
  </w:style>
  <w:style w:type="character" w:customStyle="1" w:styleId="SubtitleChar">
    <w:name w:val="Subtitle Char"/>
    <w:aliases w:val="Address Char"/>
    <w:basedOn w:val="DefaultParagraphFont"/>
    <w:link w:val="Subtitle"/>
    <w:uiPriority w:val="11"/>
    <w:rsid w:val="00141FA8"/>
    <w:rPr>
      <w:rFonts w:ascii="Arial" w:eastAsiaTheme="majorEastAsia" w:hAnsi="Arial" w:cstheme="majorBidi"/>
      <w:iCs/>
      <w:color w:val="000000" w:themeColor="text1"/>
      <w:spacing w:val="15"/>
      <w:sz w:val="18"/>
      <w:szCs w:val="24"/>
    </w:rPr>
  </w:style>
  <w:style w:type="character" w:styleId="Hyperlink">
    <w:name w:val="Hyperlink"/>
    <w:basedOn w:val="DefaultParagraphFont"/>
    <w:uiPriority w:val="99"/>
    <w:unhideWhenUsed/>
    <w:rsid w:val="00141FA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27400"/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F555B2"/>
    <w:rPr>
      <w:rFonts w:ascii="Arial" w:eastAsia="Times New Roman" w:hAnsi="Arial" w:cs="Times New Roman"/>
      <w:b/>
      <w:bC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4A0597"/>
    <w:rPr>
      <w:rFonts w:ascii="Arial" w:eastAsia="Times New Roman" w:hAnsi="Arial" w:cs="Times New Roman"/>
      <w:b/>
      <w:bCs/>
      <w:color w:val="005D86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A0597"/>
    <w:rPr>
      <w:rFonts w:ascii="Arial" w:eastAsia="Times New Roman" w:hAnsi="Arial" w:cs="Times New Roman"/>
      <w:b/>
      <w:bCs/>
      <w:i/>
      <w:iCs/>
      <w:color w:val="005D8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597"/>
    <w:rPr>
      <w:rFonts w:ascii="Arial" w:eastAsiaTheme="majorEastAsia" w:hAnsi="Arial" w:cstheme="majorBidi"/>
      <w:b/>
      <w:color w:val="000000" w:themeColor="text1"/>
      <w:sz w:val="20"/>
    </w:rPr>
  </w:style>
  <w:style w:type="paragraph" w:customStyle="1" w:styleId="BulletedlistNormal">
    <w:name w:val="Bulleted list_Normal"/>
    <w:basedOn w:val="Normal"/>
    <w:qFormat/>
    <w:rsid w:val="00A52A74"/>
    <w:pPr>
      <w:numPr>
        <w:numId w:val="2"/>
      </w:numPr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lueBoldtext">
    <w:name w:val="Blue Bold_text"/>
    <w:semiHidden/>
    <w:qFormat/>
    <w:rsid w:val="00A14BED"/>
    <w:rPr>
      <w:rFonts w:ascii="Arial" w:hAnsi="Arial"/>
      <w:b/>
      <w:color w:val="0075B0"/>
      <w:sz w:val="20"/>
    </w:rPr>
  </w:style>
  <w:style w:type="paragraph" w:customStyle="1" w:styleId="BodyText">
    <w:name w:val="BodyText"/>
    <w:basedOn w:val="Normal"/>
    <w:next w:val="Normal"/>
    <w:link w:val="BodyTextChar"/>
    <w:rsid w:val="00F555B2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4449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">
    <w:name w:val="TableBody"/>
    <w:basedOn w:val="Normal"/>
    <w:semiHidden/>
    <w:locked/>
    <w:rsid w:val="004449E1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Boldnew">
    <w:name w:val="Bold_new"/>
    <w:basedOn w:val="Strong"/>
    <w:qFormat/>
    <w:rsid w:val="004449E1"/>
    <w:rPr>
      <w:rFonts w:ascii="Arial" w:hAnsi="Arial"/>
      <w:b/>
      <w:bCs/>
      <w:i w:val="0"/>
      <w:color w:val="000000" w:themeColor="text1"/>
      <w:sz w:val="20"/>
    </w:rPr>
  </w:style>
  <w:style w:type="character" w:customStyle="1" w:styleId="BlueItalicinstructions">
    <w:name w:val="Blue Italic_instructions"/>
    <w:qFormat/>
    <w:rsid w:val="004449E1"/>
    <w:rPr>
      <w:rFonts w:ascii="Arial" w:hAnsi="Arial"/>
      <w:i/>
      <w:color w:val="0075B0"/>
      <w:sz w:val="20"/>
    </w:rPr>
  </w:style>
  <w:style w:type="character" w:styleId="Strong">
    <w:name w:val="Strong"/>
    <w:basedOn w:val="DefaultParagraphFont"/>
    <w:uiPriority w:val="22"/>
    <w:qFormat/>
    <w:locked/>
    <w:rsid w:val="004449E1"/>
    <w:rPr>
      <w:b/>
      <w:bCs/>
    </w:rPr>
  </w:style>
  <w:style w:type="character" w:customStyle="1" w:styleId="BlueBoldItalicguidelinesintropages">
    <w:name w:val="Blue Bold Italic_guidelines_intropages"/>
    <w:qFormat/>
    <w:rsid w:val="004449E1"/>
    <w:rPr>
      <w:rFonts w:ascii="Arial" w:hAnsi="Arial"/>
      <w:b/>
      <w:i/>
      <w:color w:val="0075B0"/>
      <w:sz w:val="20"/>
    </w:rPr>
  </w:style>
  <w:style w:type="paragraph" w:customStyle="1" w:styleId="Body1">
    <w:name w:val="Body1"/>
    <w:basedOn w:val="Normal"/>
    <w:semiHidden/>
    <w:locked/>
    <w:rsid w:val="00E458F0"/>
    <w:pPr>
      <w:spacing w:before="120" w:after="120" w:line="240" w:lineRule="auto"/>
      <w:ind w:left="432"/>
      <w:jc w:val="both"/>
    </w:pPr>
    <w:rPr>
      <w:rFonts w:ascii="Arial" w:eastAsia="Times New Roman" w:hAnsi="Arial" w:cs="Times New Roman"/>
      <w:bCs/>
      <w:sz w:val="20"/>
      <w:szCs w:val="24"/>
    </w:rPr>
  </w:style>
  <w:style w:type="paragraph" w:customStyle="1" w:styleId="Body">
    <w:name w:val="Body"/>
    <w:basedOn w:val="Normal"/>
    <w:semiHidden/>
    <w:locked/>
    <w:rsid w:val="00E458F0"/>
    <w:pPr>
      <w:spacing w:before="80" w:after="80" w:line="240" w:lineRule="auto"/>
      <w:ind w:left="432"/>
    </w:pPr>
    <w:rPr>
      <w:rFonts w:ascii="Arial" w:eastAsia="Times New Roman" w:hAnsi="Arial" w:cs="Times New Roman"/>
      <w:sz w:val="20"/>
      <w:szCs w:val="24"/>
    </w:rPr>
  </w:style>
  <w:style w:type="paragraph" w:customStyle="1" w:styleId="Bulletedlist1">
    <w:name w:val="Bulleted list 1"/>
    <w:basedOn w:val="ListParagraph"/>
    <w:semiHidden/>
    <w:locked/>
    <w:rsid w:val="004A0597"/>
    <w:pPr>
      <w:numPr>
        <w:numId w:val="7"/>
      </w:numPr>
    </w:pPr>
    <w:rPr>
      <w:rFonts w:ascii="Arial" w:hAnsi="Arial"/>
      <w:sz w:val="20"/>
    </w:rPr>
  </w:style>
  <w:style w:type="paragraph" w:customStyle="1" w:styleId="TableCellBody">
    <w:name w:val="Table Cell Body"/>
    <w:basedOn w:val="Normal"/>
    <w:semiHidden/>
    <w:locked/>
    <w:rsid w:val="00B76096"/>
    <w:pPr>
      <w:spacing w:before="40" w:after="40" w:line="280" w:lineRule="atLeast"/>
    </w:pPr>
    <w:rPr>
      <w:rFonts w:ascii="Arial" w:eastAsia="Calibri" w:hAnsi="Arial" w:cs="Arial"/>
      <w:snapToGrid w:val="0"/>
      <w:color w:val="000000"/>
      <w:w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A15E10"/>
    <w:pPr>
      <w:ind w:left="720"/>
      <w:contextualSpacing/>
    </w:pPr>
  </w:style>
  <w:style w:type="paragraph" w:customStyle="1" w:styleId="ProjectName">
    <w:name w:val="Project Name"/>
    <w:basedOn w:val="Heading2"/>
    <w:qFormat/>
    <w:rsid w:val="00351AF1"/>
    <w:pPr>
      <w:keepNext w:val="0"/>
      <w:numPr>
        <w:numId w:val="9"/>
      </w:numPr>
      <w:pBdr>
        <w:bottom w:val="single" w:sz="12" w:space="1" w:color="auto"/>
      </w:pBdr>
      <w:spacing w:before="300" w:line="0" w:lineRule="atLeast"/>
    </w:pPr>
    <w:rPr>
      <w:rFonts w:cs="Arial"/>
      <w:szCs w:val="20"/>
    </w:rPr>
  </w:style>
  <w:style w:type="paragraph" w:customStyle="1" w:styleId="BulletedListForProjects">
    <w:name w:val="BulletedListForProjects"/>
    <w:basedOn w:val="BulletedlistNormal"/>
    <w:rsid w:val="00A52A74"/>
  </w:style>
  <w:style w:type="paragraph" w:customStyle="1" w:styleId="ProjectDescBodyText">
    <w:name w:val="ProjectDescBodyText"/>
    <w:basedOn w:val="BodyText"/>
    <w:link w:val="ProjectDescBodyTextChar"/>
    <w:rsid w:val="00A50ED2"/>
    <w:pPr>
      <w:ind w:left="360"/>
    </w:pPr>
  </w:style>
  <w:style w:type="paragraph" w:customStyle="1" w:styleId="Heading2ProjectHeadings">
    <w:name w:val="Heading2_ProjectHeadings"/>
    <w:basedOn w:val="Heading3"/>
    <w:autoRedefine/>
    <w:rsid w:val="0081287E"/>
    <w:pPr>
      <w:numPr>
        <w:ilvl w:val="0"/>
        <w:numId w:val="10"/>
      </w:numPr>
    </w:pPr>
    <w:rPr>
      <w:rFonts w:cs="Arial"/>
      <w:color w:val="auto"/>
    </w:rPr>
  </w:style>
  <w:style w:type="paragraph" w:customStyle="1" w:styleId="ProjectHeadingsBold">
    <w:name w:val="Project_Headings_Bold"/>
    <w:basedOn w:val="ProjectDescBodyText"/>
    <w:link w:val="ProjectHeadingsBoldChar"/>
    <w:rsid w:val="00F0702E"/>
    <w:rPr>
      <w:rFonts w:eastAsiaTheme="minorHAnsi"/>
      <w:b/>
    </w:rPr>
  </w:style>
  <w:style w:type="character" w:customStyle="1" w:styleId="BodyTextChar">
    <w:name w:val="BodyText Char"/>
    <w:basedOn w:val="DefaultParagraphFont"/>
    <w:link w:val="BodyText"/>
    <w:rsid w:val="00FC7E45"/>
    <w:rPr>
      <w:rFonts w:ascii="Arial" w:eastAsia="Times New Roman" w:hAnsi="Arial" w:cs="Times New Roman"/>
      <w:sz w:val="20"/>
      <w:szCs w:val="24"/>
    </w:rPr>
  </w:style>
  <w:style w:type="character" w:customStyle="1" w:styleId="ProjectDescBodyTextChar">
    <w:name w:val="ProjectDescBodyText Char"/>
    <w:basedOn w:val="BodyTextChar"/>
    <w:link w:val="ProjectDescBodyText"/>
    <w:rsid w:val="00FC7E45"/>
    <w:rPr>
      <w:rFonts w:ascii="Arial" w:eastAsia="Times New Roman" w:hAnsi="Arial" w:cs="Times New Roman"/>
      <w:sz w:val="20"/>
      <w:szCs w:val="24"/>
    </w:rPr>
  </w:style>
  <w:style w:type="character" w:customStyle="1" w:styleId="ProjectHeadingsBoldChar">
    <w:name w:val="Project_Headings_Bold Char"/>
    <w:basedOn w:val="ProjectDescBodyTextChar"/>
    <w:link w:val="ProjectHeadingsBold"/>
    <w:rsid w:val="00FC7E45"/>
    <w:rPr>
      <w:rFonts w:ascii="Arial" w:eastAsia="Times New Roman" w:hAnsi="Arial" w:cs="Times New Roman"/>
      <w:b/>
      <w:sz w:val="20"/>
      <w:szCs w:val="24"/>
    </w:rPr>
  </w:style>
  <w:style w:type="character" w:customStyle="1" w:styleId="ipa">
    <w:name w:val="ipa"/>
    <w:basedOn w:val="DefaultParagraphFont"/>
    <w:rsid w:val="00795BF2"/>
  </w:style>
  <w:style w:type="paragraph" w:styleId="NormalWeb">
    <w:name w:val="Normal (Web)"/>
    <w:basedOn w:val="Normal"/>
    <w:uiPriority w:val="99"/>
    <w:semiHidden/>
    <w:unhideWhenUsed/>
    <w:rsid w:val="000C5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locked/>
    <w:rsid w:val="00825EC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locked="1" w:uiPriority="0"/>
    <w:lsdException w:name="heading 4" w:locked="1" w:uiPriority="0"/>
    <w:lsdException w:name="heading 5" w:locked="1" w:uiPriority="9"/>
    <w:lsdException w:name="heading 6" w:locked="1" w:uiPriority="9" w:unhideWhenUsed="0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unhideWhenUsed="0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locked="1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locked="1" w:semiHidden="0" w:uiPriority="29" w:unhideWhenUsed="0"/>
    <w:lsdException w:name="Intense Quote" w:locked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1" w:semiHidden="0" w:uiPriority="19" w:unhideWhenUsed="0"/>
    <w:lsdException w:name="Intense Emphasis" w:locked="1" w:semiHidden="0" w:uiPriority="21" w:unhideWhenUsed="0"/>
    <w:lsdException w:name="Subtle Reference" w:locked="1" w:semiHidden="0" w:uiPriority="31" w:unhideWhenUsed="0"/>
    <w:lsdException w:name="Intense Reference" w:locked="1" w:semiHidden="0" w:uiPriority="32" w:unhideWhenUsed="0"/>
    <w:lsdException w:name="Book Title" w:locked="1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E44070"/>
  </w:style>
  <w:style w:type="paragraph" w:styleId="Heading1">
    <w:name w:val="heading 1"/>
    <w:basedOn w:val="Normal"/>
    <w:next w:val="Normal"/>
    <w:link w:val="Heading1Char"/>
    <w:qFormat/>
    <w:rsid w:val="005D6AF1"/>
    <w:pPr>
      <w:keepNext/>
      <w:keepLines/>
      <w:pBdr>
        <w:bottom w:val="single" w:sz="12" w:space="1" w:color="000000" w:themeColor="text1"/>
      </w:pBdr>
      <w:spacing w:before="360" w:line="280" w:lineRule="atLeast"/>
      <w:outlineLvl w:val="0"/>
    </w:pPr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qFormat/>
    <w:rsid w:val="00F555B2"/>
    <w:pPr>
      <w:keepNext/>
      <w:keepLines/>
      <w:spacing w:before="120" w:after="120" w:line="280" w:lineRule="atLeast"/>
      <w:outlineLvl w:val="1"/>
    </w:pPr>
    <w:rPr>
      <w:rFonts w:ascii="Arial" w:eastAsia="Times New Roman" w:hAnsi="Arial" w:cs="Times New Roman"/>
      <w:b/>
      <w:bCs/>
      <w:color w:val="000000" w:themeColor="text1"/>
      <w:sz w:val="20"/>
      <w:szCs w:val="26"/>
    </w:rPr>
  </w:style>
  <w:style w:type="paragraph" w:styleId="Heading3">
    <w:name w:val="heading 3"/>
    <w:basedOn w:val="Normal"/>
    <w:next w:val="Normal"/>
    <w:link w:val="Heading3Char"/>
    <w:semiHidden/>
    <w:locked/>
    <w:rsid w:val="00A14BED"/>
    <w:pPr>
      <w:keepNext/>
      <w:keepLines/>
      <w:numPr>
        <w:ilvl w:val="2"/>
        <w:numId w:val="1"/>
      </w:numPr>
      <w:spacing w:before="200" w:line="280" w:lineRule="atLeast"/>
      <w:ind w:left="1728" w:firstLine="0"/>
      <w:outlineLvl w:val="2"/>
    </w:pPr>
    <w:rPr>
      <w:rFonts w:ascii="Arial" w:eastAsia="Times New Roman" w:hAnsi="Arial" w:cs="Times New Roman"/>
      <w:b/>
      <w:bCs/>
      <w:color w:val="005D86"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locked/>
    <w:rsid w:val="00A14BED"/>
    <w:pPr>
      <w:keepNext/>
      <w:keepLines/>
      <w:numPr>
        <w:ilvl w:val="3"/>
        <w:numId w:val="1"/>
      </w:numPr>
      <w:spacing w:before="200" w:line="280" w:lineRule="atLeast"/>
      <w:ind w:left="1080"/>
      <w:outlineLvl w:val="3"/>
    </w:pPr>
    <w:rPr>
      <w:rFonts w:ascii="Arial" w:eastAsia="Times New Roman" w:hAnsi="Arial" w:cs="Times New Roman"/>
      <w:b/>
      <w:bCs/>
      <w:i/>
      <w:iCs/>
      <w:color w:val="005D86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locked/>
    <w:rsid w:val="00B76096"/>
    <w:pPr>
      <w:keepNext/>
      <w:keepLines/>
      <w:spacing w:before="200" w:line="280" w:lineRule="atLeast"/>
      <w:jc w:val="center"/>
      <w:outlineLvl w:val="4"/>
    </w:pPr>
    <w:rPr>
      <w:rFonts w:ascii="Arial" w:eastAsiaTheme="majorEastAsia" w:hAnsi="Arial" w:cstheme="majorBidi"/>
      <w:b/>
      <w:color w:val="000000" w:themeColor="tex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FA8"/>
  </w:style>
  <w:style w:type="paragraph" w:styleId="Footer">
    <w:name w:val="footer"/>
    <w:basedOn w:val="Normal"/>
    <w:link w:val="FooterChar"/>
    <w:uiPriority w:val="99"/>
    <w:unhideWhenUsed/>
    <w:rsid w:val="0014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FA8"/>
  </w:style>
  <w:style w:type="paragraph" w:styleId="BalloonText">
    <w:name w:val="Balloon Text"/>
    <w:basedOn w:val="Normal"/>
    <w:link w:val="BalloonTextChar"/>
    <w:uiPriority w:val="99"/>
    <w:semiHidden/>
    <w:unhideWhenUsed/>
    <w:rsid w:val="00141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A8"/>
    <w:rPr>
      <w:rFonts w:ascii="Tahoma" w:hAnsi="Tahoma" w:cs="Tahoma"/>
      <w:sz w:val="16"/>
      <w:szCs w:val="16"/>
    </w:rPr>
  </w:style>
  <w:style w:type="paragraph" w:styleId="Title">
    <w:name w:val="Title"/>
    <w:aliases w:val="CandidateName"/>
    <w:basedOn w:val="Normal"/>
    <w:next w:val="Normal"/>
    <w:link w:val="TitleChar"/>
    <w:uiPriority w:val="10"/>
    <w:qFormat/>
    <w:rsid w:val="00E26B85"/>
    <w:pPr>
      <w:spacing w:after="120" w:line="240" w:lineRule="auto"/>
      <w:contextualSpacing/>
      <w:jc w:val="right"/>
    </w:pPr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aliases w:val="CandidateName Char"/>
    <w:basedOn w:val="DefaultParagraphFont"/>
    <w:link w:val="Title"/>
    <w:uiPriority w:val="10"/>
    <w:rsid w:val="00E26B85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Subtitle">
    <w:name w:val="Subtitle"/>
    <w:aliases w:val="Address"/>
    <w:basedOn w:val="Normal"/>
    <w:next w:val="Normal"/>
    <w:link w:val="SubtitleChar"/>
    <w:uiPriority w:val="11"/>
    <w:qFormat/>
    <w:rsid w:val="00141FA8"/>
    <w:pPr>
      <w:numPr>
        <w:ilvl w:val="1"/>
      </w:numPr>
      <w:spacing w:after="0"/>
      <w:jc w:val="right"/>
    </w:pPr>
    <w:rPr>
      <w:rFonts w:ascii="Arial" w:eastAsiaTheme="majorEastAsia" w:hAnsi="Arial" w:cstheme="majorBidi"/>
      <w:iCs/>
      <w:color w:val="000000" w:themeColor="text1"/>
      <w:spacing w:val="15"/>
      <w:sz w:val="18"/>
      <w:szCs w:val="24"/>
    </w:rPr>
  </w:style>
  <w:style w:type="character" w:customStyle="1" w:styleId="SubtitleChar">
    <w:name w:val="Subtitle Char"/>
    <w:aliases w:val="Address Char"/>
    <w:basedOn w:val="DefaultParagraphFont"/>
    <w:link w:val="Subtitle"/>
    <w:uiPriority w:val="11"/>
    <w:rsid w:val="00141FA8"/>
    <w:rPr>
      <w:rFonts w:ascii="Arial" w:eastAsiaTheme="majorEastAsia" w:hAnsi="Arial" w:cstheme="majorBidi"/>
      <w:iCs/>
      <w:color w:val="000000" w:themeColor="text1"/>
      <w:spacing w:val="15"/>
      <w:sz w:val="18"/>
      <w:szCs w:val="24"/>
    </w:rPr>
  </w:style>
  <w:style w:type="character" w:styleId="Hyperlink">
    <w:name w:val="Hyperlink"/>
    <w:basedOn w:val="DefaultParagraphFont"/>
    <w:uiPriority w:val="99"/>
    <w:unhideWhenUsed/>
    <w:rsid w:val="00141FA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27400"/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F555B2"/>
    <w:rPr>
      <w:rFonts w:ascii="Arial" w:eastAsia="Times New Roman" w:hAnsi="Arial" w:cs="Times New Roman"/>
      <w:b/>
      <w:bC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4A0597"/>
    <w:rPr>
      <w:rFonts w:ascii="Arial" w:eastAsia="Times New Roman" w:hAnsi="Arial" w:cs="Times New Roman"/>
      <w:b/>
      <w:bCs/>
      <w:color w:val="005D86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A0597"/>
    <w:rPr>
      <w:rFonts w:ascii="Arial" w:eastAsia="Times New Roman" w:hAnsi="Arial" w:cs="Times New Roman"/>
      <w:b/>
      <w:bCs/>
      <w:i/>
      <w:iCs/>
      <w:color w:val="005D8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597"/>
    <w:rPr>
      <w:rFonts w:ascii="Arial" w:eastAsiaTheme="majorEastAsia" w:hAnsi="Arial" w:cstheme="majorBidi"/>
      <w:b/>
      <w:color w:val="000000" w:themeColor="text1"/>
      <w:sz w:val="20"/>
    </w:rPr>
  </w:style>
  <w:style w:type="paragraph" w:customStyle="1" w:styleId="BulletedlistNormal">
    <w:name w:val="Bulleted list_Normal"/>
    <w:basedOn w:val="Normal"/>
    <w:qFormat/>
    <w:rsid w:val="00A52A74"/>
    <w:pPr>
      <w:numPr>
        <w:numId w:val="2"/>
      </w:numPr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lueBoldtext">
    <w:name w:val="Blue Bold_text"/>
    <w:semiHidden/>
    <w:qFormat/>
    <w:rsid w:val="00A14BED"/>
    <w:rPr>
      <w:rFonts w:ascii="Arial" w:hAnsi="Arial"/>
      <w:b/>
      <w:color w:val="0075B0"/>
      <w:sz w:val="20"/>
    </w:rPr>
  </w:style>
  <w:style w:type="paragraph" w:customStyle="1" w:styleId="BodyText">
    <w:name w:val="BodyText"/>
    <w:basedOn w:val="Normal"/>
    <w:next w:val="Normal"/>
    <w:link w:val="BodyTextChar"/>
    <w:rsid w:val="00F555B2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4449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">
    <w:name w:val="TableBody"/>
    <w:basedOn w:val="Normal"/>
    <w:semiHidden/>
    <w:locked/>
    <w:rsid w:val="004449E1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Boldnew">
    <w:name w:val="Bold_new"/>
    <w:basedOn w:val="Strong"/>
    <w:qFormat/>
    <w:rsid w:val="004449E1"/>
    <w:rPr>
      <w:rFonts w:ascii="Arial" w:hAnsi="Arial"/>
      <w:b/>
      <w:bCs/>
      <w:i w:val="0"/>
      <w:color w:val="000000" w:themeColor="text1"/>
      <w:sz w:val="20"/>
    </w:rPr>
  </w:style>
  <w:style w:type="character" w:customStyle="1" w:styleId="BlueItalicinstructions">
    <w:name w:val="Blue Italic_instructions"/>
    <w:qFormat/>
    <w:rsid w:val="004449E1"/>
    <w:rPr>
      <w:rFonts w:ascii="Arial" w:hAnsi="Arial"/>
      <w:i/>
      <w:color w:val="0075B0"/>
      <w:sz w:val="20"/>
    </w:rPr>
  </w:style>
  <w:style w:type="character" w:styleId="Strong">
    <w:name w:val="Strong"/>
    <w:basedOn w:val="DefaultParagraphFont"/>
    <w:uiPriority w:val="22"/>
    <w:qFormat/>
    <w:locked/>
    <w:rsid w:val="004449E1"/>
    <w:rPr>
      <w:b/>
      <w:bCs/>
    </w:rPr>
  </w:style>
  <w:style w:type="character" w:customStyle="1" w:styleId="BlueBoldItalicguidelinesintropages">
    <w:name w:val="Blue Bold Italic_guidelines_intropages"/>
    <w:qFormat/>
    <w:rsid w:val="004449E1"/>
    <w:rPr>
      <w:rFonts w:ascii="Arial" w:hAnsi="Arial"/>
      <w:b/>
      <w:i/>
      <w:color w:val="0075B0"/>
      <w:sz w:val="20"/>
    </w:rPr>
  </w:style>
  <w:style w:type="paragraph" w:customStyle="1" w:styleId="Body1">
    <w:name w:val="Body1"/>
    <w:basedOn w:val="Normal"/>
    <w:semiHidden/>
    <w:locked/>
    <w:rsid w:val="00E458F0"/>
    <w:pPr>
      <w:spacing w:before="120" w:after="120" w:line="240" w:lineRule="auto"/>
      <w:ind w:left="432"/>
      <w:jc w:val="both"/>
    </w:pPr>
    <w:rPr>
      <w:rFonts w:ascii="Arial" w:eastAsia="Times New Roman" w:hAnsi="Arial" w:cs="Times New Roman"/>
      <w:bCs/>
      <w:sz w:val="20"/>
      <w:szCs w:val="24"/>
    </w:rPr>
  </w:style>
  <w:style w:type="paragraph" w:customStyle="1" w:styleId="Body">
    <w:name w:val="Body"/>
    <w:basedOn w:val="Normal"/>
    <w:semiHidden/>
    <w:locked/>
    <w:rsid w:val="00E458F0"/>
    <w:pPr>
      <w:spacing w:before="80" w:after="80" w:line="240" w:lineRule="auto"/>
      <w:ind w:left="432"/>
    </w:pPr>
    <w:rPr>
      <w:rFonts w:ascii="Arial" w:eastAsia="Times New Roman" w:hAnsi="Arial" w:cs="Times New Roman"/>
      <w:sz w:val="20"/>
      <w:szCs w:val="24"/>
    </w:rPr>
  </w:style>
  <w:style w:type="paragraph" w:customStyle="1" w:styleId="Bulletedlist1">
    <w:name w:val="Bulleted list 1"/>
    <w:basedOn w:val="ListParagraph"/>
    <w:semiHidden/>
    <w:locked/>
    <w:rsid w:val="004A0597"/>
    <w:pPr>
      <w:numPr>
        <w:numId w:val="7"/>
      </w:numPr>
    </w:pPr>
    <w:rPr>
      <w:rFonts w:ascii="Arial" w:hAnsi="Arial"/>
      <w:sz w:val="20"/>
    </w:rPr>
  </w:style>
  <w:style w:type="paragraph" w:customStyle="1" w:styleId="TableCellBody">
    <w:name w:val="Table Cell Body"/>
    <w:basedOn w:val="Normal"/>
    <w:semiHidden/>
    <w:locked/>
    <w:rsid w:val="00B76096"/>
    <w:pPr>
      <w:spacing w:before="40" w:after="40" w:line="280" w:lineRule="atLeast"/>
    </w:pPr>
    <w:rPr>
      <w:rFonts w:ascii="Arial" w:eastAsia="Calibri" w:hAnsi="Arial" w:cs="Arial"/>
      <w:snapToGrid w:val="0"/>
      <w:color w:val="000000"/>
      <w:w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A15E10"/>
    <w:pPr>
      <w:ind w:left="720"/>
      <w:contextualSpacing/>
    </w:pPr>
  </w:style>
  <w:style w:type="paragraph" w:customStyle="1" w:styleId="ProjectName">
    <w:name w:val="Project Name"/>
    <w:basedOn w:val="Heading2"/>
    <w:qFormat/>
    <w:rsid w:val="00351AF1"/>
    <w:pPr>
      <w:keepNext w:val="0"/>
      <w:numPr>
        <w:numId w:val="9"/>
      </w:numPr>
      <w:pBdr>
        <w:bottom w:val="single" w:sz="12" w:space="1" w:color="auto"/>
      </w:pBdr>
      <w:spacing w:before="300" w:line="0" w:lineRule="atLeast"/>
    </w:pPr>
    <w:rPr>
      <w:rFonts w:cs="Arial"/>
      <w:szCs w:val="20"/>
    </w:rPr>
  </w:style>
  <w:style w:type="paragraph" w:customStyle="1" w:styleId="BulletedListForProjects">
    <w:name w:val="BulletedListForProjects"/>
    <w:basedOn w:val="BulletedlistNormal"/>
    <w:rsid w:val="00A52A74"/>
  </w:style>
  <w:style w:type="paragraph" w:customStyle="1" w:styleId="ProjectDescBodyText">
    <w:name w:val="ProjectDescBodyText"/>
    <w:basedOn w:val="BodyText"/>
    <w:link w:val="ProjectDescBodyTextChar"/>
    <w:rsid w:val="00A50ED2"/>
    <w:pPr>
      <w:ind w:left="360"/>
    </w:pPr>
  </w:style>
  <w:style w:type="paragraph" w:customStyle="1" w:styleId="Heading2ProjectHeadings">
    <w:name w:val="Heading2_ProjectHeadings"/>
    <w:basedOn w:val="Heading3"/>
    <w:autoRedefine/>
    <w:rsid w:val="0081287E"/>
    <w:pPr>
      <w:numPr>
        <w:ilvl w:val="0"/>
        <w:numId w:val="10"/>
      </w:numPr>
    </w:pPr>
    <w:rPr>
      <w:rFonts w:cs="Arial"/>
      <w:color w:val="auto"/>
    </w:rPr>
  </w:style>
  <w:style w:type="paragraph" w:customStyle="1" w:styleId="ProjectHeadingsBold">
    <w:name w:val="Project_Headings_Bold"/>
    <w:basedOn w:val="ProjectDescBodyText"/>
    <w:link w:val="ProjectHeadingsBoldChar"/>
    <w:rsid w:val="00F0702E"/>
    <w:rPr>
      <w:rFonts w:eastAsiaTheme="minorHAnsi"/>
      <w:b/>
    </w:rPr>
  </w:style>
  <w:style w:type="character" w:customStyle="1" w:styleId="BodyTextChar">
    <w:name w:val="BodyText Char"/>
    <w:basedOn w:val="DefaultParagraphFont"/>
    <w:link w:val="BodyText"/>
    <w:rsid w:val="00FC7E45"/>
    <w:rPr>
      <w:rFonts w:ascii="Arial" w:eastAsia="Times New Roman" w:hAnsi="Arial" w:cs="Times New Roman"/>
      <w:sz w:val="20"/>
      <w:szCs w:val="24"/>
    </w:rPr>
  </w:style>
  <w:style w:type="character" w:customStyle="1" w:styleId="ProjectDescBodyTextChar">
    <w:name w:val="ProjectDescBodyText Char"/>
    <w:basedOn w:val="BodyTextChar"/>
    <w:link w:val="ProjectDescBodyText"/>
    <w:rsid w:val="00FC7E45"/>
    <w:rPr>
      <w:rFonts w:ascii="Arial" w:eastAsia="Times New Roman" w:hAnsi="Arial" w:cs="Times New Roman"/>
      <w:sz w:val="20"/>
      <w:szCs w:val="24"/>
    </w:rPr>
  </w:style>
  <w:style w:type="character" w:customStyle="1" w:styleId="ProjectHeadingsBoldChar">
    <w:name w:val="Project_Headings_Bold Char"/>
    <w:basedOn w:val="ProjectDescBodyTextChar"/>
    <w:link w:val="ProjectHeadingsBold"/>
    <w:rsid w:val="00FC7E45"/>
    <w:rPr>
      <w:rFonts w:ascii="Arial" w:eastAsia="Times New Roman" w:hAnsi="Arial" w:cs="Times New Roman"/>
      <w:b/>
      <w:sz w:val="20"/>
      <w:szCs w:val="24"/>
    </w:rPr>
  </w:style>
  <w:style w:type="character" w:customStyle="1" w:styleId="ipa">
    <w:name w:val="ipa"/>
    <w:basedOn w:val="DefaultParagraphFont"/>
    <w:rsid w:val="00795BF2"/>
  </w:style>
  <w:style w:type="paragraph" w:styleId="NormalWeb">
    <w:name w:val="Normal (Web)"/>
    <w:basedOn w:val="Normal"/>
    <w:uiPriority w:val="99"/>
    <w:semiHidden/>
    <w:unhideWhenUsed/>
    <w:rsid w:val="000C5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locked/>
    <w:rsid w:val="00825E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38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cybag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2017\Cybage_Resume_Format_Template_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0716B-54C1-4C1F-A8D6-4DE4FFFF2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Cybage_Resume_Format_Template_New.dotx</Template>
  <TotalTime>0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Cybage Software Pvt. Ltd.</Company>
  <LinksUpToDate>false</LinksUpToDate>
  <CharactersWithSpaces>4944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Namita Tribhuwan</dc:creator>
  <cp:lastModifiedBy>Rekha Narayan Arjun</cp:lastModifiedBy>
  <cp:revision>2</cp:revision>
  <dcterms:created xsi:type="dcterms:W3CDTF">2020-11-25T14:50:00Z</dcterms:created>
  <dcterms:modified xsi:type="dcterms:W3CDTF">2020-11-25T14:50:00Z</dcterms:modified>
</cp:coreProperties>
</file>